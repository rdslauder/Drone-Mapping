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B2F83" w14:textId="0B9665F6" w:rsidR="00E81978" w:rsidRPr="007F73ED" w:rsidRDefault="00E81978">
      <w:pPr>
        <w:pStyle w:val="Title"/>
        <w:rPr>
          <w:noProof/>
          <w:lang w:val="en-GB"/>
        </w:rPr>
      </w:pPr>
    </w:p>
    <w:p w14:paraId="4CCC4B5C" w14:textId="5473F85D" w:rsidR="0031762E" w:rsidRPr="0003078A" w:rsidRDefault="0031762E" w:rsidP="0031762E">
      <w:pPr>
        <w:jc w:val="center"/>
        <w:rPr>
          <w:noProof/>
          <w:sz w:val="44"/>
          <w:szCs w:val="44"/>
          <w:lang w:val="en-GB"/>
        </w:rPr>
      </w:pPr>
    </w:p>
    <w:p w14:paraId="000BEFDD" w14:textId="230AA5BE" w:rsidR="0031762E" w:rsidRPr="0003078A" w:rsidRDefault="000D1178" w:rsidP="0031762E">
      <w:pPr>
        <w:jc w:val="center"/>
        <w:rPr>
          <w:noProof/>
          <w:sz w:val="40"/>
          <w:szCs w:val="40"/>
          <w:lang w:val="en-GB"/>
        </w:rPr>
      </w:pPr>
      <w:r w:rsidRPr="0003078A">
        <w:rPr>
          <w:noProof/>
          <w:sz w:val="40"/>
          <w:szCs w:val="40"/>
          <w:lang w:val="en-GB"/>
        </w:rPr>
        <w:t>A</w:t>
      </w:r>
      <w:r w:rsidR="00C16512" w:rsidRPr="0003078A">
        <w:rPr>
          <w:noProof/>
          <w:sz w:val="40"/>
          <w:szCs w:val="40"/>
          <w:lang w:val="en-GB"/>
        </w:rPr>
        <w:t xml:space="preserve"> Field</w:t>
      </w:r>
      <w:r w:rsidRPr="0003078A">
        <w:rPr>
          <w:noProof/>
          <w:sz w:val="40"/>
          <w:szCs w:val="40"/>
          <w:lang w:val="en-GB"/>
        </w:rPr>
        <w:t xml:space="preserve"> </w:t>
      </w:r>
      <w:r w:rsidR="00C16512" w:rsidRPr="0003078A">
        <w:rPr>
          <w:noProof/>
          <w:sz w:val="40"/>
          <w:szCs w:val="40"/>
          <w:lang w:val="en-GB"/>
        </w:rPr>
        <w:t>To</w:t>
      </w:r>
      <w:r w:rsidRPr="0003078A">
        <w:rPr>
          <w:noProof/>
          <w:sz w:val="40"/>
          <w:szCs w:val="40"/>
          <w:lang w:val="en-GB"/>
        </w:rPr>
        <w:t xml:space="preserve">ol to Assess the Accuracy of </w:t>
      </w:r>
      <w:r w:rsidR="0003078A" w:rsidRPr="0003078A">
        <w:rPr>
          <w:noProof/>
          <w:sz w:val="40"/>
          <w:szCs w:val="40"/>
          <w:lang w:val="en-GB"/>
        </w:rPr>
        <w:t>Automated</w:t>
      </w:r>
      <w:r w:rsidRPr="0003078A">
        <w:rPr>
          <w:noProof/>
          <w:sz w:val="40"/>
          <w:szCs w:val="40"/>
          <w:lang w:val="en-GB"/>
        </w:rPr>
        <w:t xml:space="preserve"> Drone Flights</w:t>
      </w:r>
    </w:p>
    <w:p w14:paraId="57671623" w14:textId="28C92E4F" w:rsidR="00990600" w:rsidRDefault="00990600" w:rsidP="0031762E">
      <w:pPr>
        <w:jc w:val="center"/>
        <w:rPr>
          <w:noProof/>
          <w:sz w:val="32"/>
          <w:szCs w:val="32"/>
          <w:lang w:val="en-GB"/>
        </w:rPr>
      </w:pPr>
    </w:p>
    <w:p w14:paraId="49024E43" w14:textId="788137B4" w:rsidR="00990600" w:rsidRDefault="00990600" w:rsidP="0031762E">
      <w:pPr>
        <w:jc w:val="center"/>
        <w:rPr>
          <w:noProof/>
          <w:sz w:val="32"/>
          <w:szCs w:val="32"/>
          <w:lang w:val="en-GB"/>
        </w:rPr>
      </w:pPr>
    </w:p>
    <w:p w14:paraId="1042ECA7" w14:textId="727D8AAC" w:rsidR="00990600" w:rsidRDefault="00990600" w:rsidP="0031762E">
      <w:pPr>
        <w:jc w:val="center"/>
        <w:rPr>
          <w:noProof/>
          <w:sz w:val="32"/>
          <w:szCs w:val="32"/>
          <w:lang w:val="en-GB"/>
        </w:rPr>
      </w:pPr>
    </w:p>
    <w:p w14:paraId="553DD7AD" w14:textId="4087F6F7" w:rsidR="00990600" w:rsidRDefault="00990600" w:rsidP="0031762E">
      <w:pPr>
        <w:jc w:val="center"/>
        <w:rPr>
          <w:noProof/>
          <w:sz w:val="32"/>
          <w:szCs w:val="32"/>
          <w:lang w:val="en-GB"/>
        </w:rPr>
      </w:pPr>
    </w:p>
    <w:p w14:paraId="3B1A49E2" w14:textId="7A912902" w:rsidR="00990600" w:rsidRDefault="00990600" w:rsidP="0031762E">
      <w:pPr>
        <w:jc w:val="center"/>
        <w:rPr>
          <w:noProof/>
          <w:sz w:val="32"/>
          <w:szCs w:val="32"/>
          <w:lang w:val="en-GB"/>
        </w:rPr>
      </w:pPr>
    </w:p>
    <w:p w14:paraId="2DDF1DA0" w14:textId="63804C2E" w:rsidR="00990600" w:rsidRDefault="00990600" w:rsidP="0031762E">
      <w:pPr>
        <w:jc w:val="center"/>
        <w:rPr>
          <w:noProof/>
          <w:sz w:val="32"/>
          <w:szCs w:val="32"/>
          <w:lang w:val="en-GB"/>
        </w:rPr>
      </w:pPr>
    </w:p>
    <w:p w14:paraId="4BF75E5F" w14:textId="6BEC3E4C" w:rsidR="00990600" w:rsidRDefault="00990600" w:rsidP="0031762E">
      <w:pPr>
        <w:jc w:val="center"/>
        <w:rPr>
          <w:noProof/>
          <w:sz w:val="32"/>
          <w:szCs w:val="32"/>
          <w:lang w:val="en-GB"/>
        </w:rPr>
      </w:pPr>
    </w:p>
    <w:p w14:paraId="611ED701" w14:textId="772B22B1" w:rsidR="00990600" w:rsidRDefault="00990600" w:rsidP="0031762E">
      <w:pPr>
        <w:jc w:val="center"/>
        <w:rPr>
          <w:noProof/>
          <w:sz w:val="32"/>
          <w:szCs w:val="32"/>
          <w:lang w:val="en-GB"/>
        </w:rPr>
      </w:pPr>
    </w:p>
    <w:p w14:paraId="1D0FA9EC" w14:textId="77777777" w:rsidR="00990600" w:rsidRPr="0031762E" w:rsidRDefault="00990600" w:rsidP="00990600">
      <w:pPr>
        <w:jc w:val="center"/>
        <w:rPr>
          <w:noProof/>
          <w:sz w:val="32"/>
          <w:szCs w:val="32"/>
          <w:lang w:val="en-GB"/>
        </w:rPr>
      </w:pPr>
      <w:r w:rsidRPr="0031762E">
        <w:rPr>
          <w:noProof/>
          <w:sz w:val="32"/>
          <w:szCs w:val="32"/>
          <w:lang w:val="en-GB"/>
        </w:rPr>
        <w:t>Robert Lauder</w:t>
      </w:r>
    </w:p>
    <w:p w14:paraId="7CF677A1" w14:textId="77777777" w:rsidR="00990600" w:rsidRDefault="00990600" w:rsidP="00990600">
      <w:pPr>
        <w:jc w:val="center"/>
        <w:rPr>
          <w:noProof/>
          <w:sz w:val="32"/>
          <w:szCs w:val="32"/>
          <w:lang w:val="en-GB"/>
        </w:rPr>
      </w:pPr>
      <w:r w:rsidRPr="0031762E">
        <w:rPr>
          <w:noProof/>
          <w:sz w:val="32"/>
          <w:szCs w:val="32"/>
          <w:lang w:val="en-GB"/>
        </w:rPr>
        <w:t>Ulster University</w:t>
      </w:r>
    </w:p>
    <w:p w14:paraId="4CDEDEA1" w14:textId="77777777" w:rsidR="00990600" w:rsidRPr="0031762E" w:rsidRDefault="00990600" w:rsidP="0031762E">
      <w:pPr>
        <w:jc w:val="center"/>
        <w:rPr>
          <w:noProof/>
          <w:sz w:val="32"/>
          <w:szCs w:val="32"/>
          <w:lang w:val="en-GB"/>
        </w:rPr>
      </w:pPr>
    </w:p>
    <w:p w14:paraId="45141509" w14:textId="59540237" w:rsidR="00E81978" w:rsidRPr="007F73ED" w:rsidRDefault="00E81978">
      <w:pPr>
        <w:pStyle w:val="Title"/>
        <w:rPr>
          <w:noProof/>
          <w:lang w:val="en-GB"/>
        </w:rPr>
      </w:pPr>
    </w:p>
    <w:p w14:paraId="2E77CFFD" w14:textId="0B9C206E" w:rsidR="00E81978" w:rsidRPr="007F73ED" w:rsidRDefault="00E81978" w:rsidP="00B823AA">
      <w:pPr>
        <w:pStyle w:val="Title2"/>
        <w:rPr>
          <w:noProof/>
          <w:lang w:val="en-GB"/>
        </w:rPr>
      </w:pPr>
    </w:p>
    <w:sdt>
      <w:sdtPr>
        <w:rPr>
          <w:noProof/>
          <w:lang w:val="en-GB"/>
        </w:rPr>
        <w:alias w:val="Abstract:"/>
        <w:tag w:val="Abstract:"/>
        <w:id w:val="202146031"/>
        <w:placeholder>
          <w:docPart w:val="299D2B7832574A3CA5B3ABE05A7B6F73"/>
        </w:placeholder>
        <w:temporary/>
        <w:showingPlcHdr/>
        <w15:appearance w15:val="hidden"/>
      </w:sdtPr>
      <w:sdtContent>
        <w:p w14:paraId="4572EEF5" w14:textId="77777777" w:rsidR="00E81978" w:rsidRPr="007F73ED" w:rsidRDefault="005D3A03">
          <w:pPr>
            <w:pStyle w:val="SectionTitle"/>
            <w:rPr>
              <w:noProof/>
              <w:lang w:val="en-GB"/>
            </w:rPr>
          </w:pPr>
          <w:r w:rsidRPr="007F73ED">
            <w:rPr>
              <w:noProof/>
              <w:lang w:val="en-GB" w:bidi="en-GB"/>
            </w:rPr>
            <w:t>Abstract</w:t>
          </w:r>
        </w:p>
      </w:sdtContent>
    </w:sdt>
    <w:sdt>
      <w:sdtPr>
        <w:rPr>
          <w:noProof/>
          <w:lang w:val="en-GB"/>
        </w:rPr>
        <w:alias w:val="Text for abstract:"/>
        <w:tag w:val="Text for abstract:"/>
        <w:id w:val="-1399134618"/>
        <w:placeholder>
          <w:docPart w:val="35D29FD325404C4896C5608C800A3404"/>
        </w:placeholder>
        <w:temporary/>
        <w:showingPlcHdr/>
        <w15:appearance w15:val="hidden"/>
        <w:text/>
      </w:sdtPr>
      <w:sdtContent>
        <w:p w14:paraId="654602DF" w14:textId="77777777" w:rsidR="00E81978" w:rsidRPr="007F73ED" w:rsidRDefault="005D3A03">
          <w:pPr>
            <w:pStyle w:val="NoSpacing"/>
            <w:rPr>
              <w:noProof/>
              <w:lang w:val="en-GB"/>
            </w:rPr>
          </w:pPr>
          <w:r w:rsidRPr="007F73ED">
            <w:rPr>
              <w:noProof/>
              <w:lang w:val="en-GB" w:bidi="en-GB"/>
            </w:rPr>
            <w:t xml:space="preserve">[The abstract should be one paragraph of between 150 and 250 words. It is not indented. Section titles, such as the word </w:t>
          </w:r>
          <w:r w:rsidRPr="007F73ED">
            <w:rPr>
              <w:rStyle w:val="Emphasis"/>
              <w:noProof/>
              <w:lang w:val="en-GB" w:bidi="en-GB"/>
            </w:rPr>
            <w:t>Abstract</w:t>
          </w:r>
          <w:r w:rsidRPr="007F73ED">
            <w:rPr>
              <w:noProof/>
              <w:lang w:val="en-GB" w:bidi="en-GB"/>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49E904FF" w14:textId="77777777" w:rsidR="00E81978" w:rsidRPr="007F73ED" w:rsidRDefault="005D3A03">
      <w:pPr>
        <w:rPr>
          <w:noProof/>
          <w:lang w:val="en-GB"/>
        </w:rPr>
      </w:pPr>
      <w:r w:rsidRPr="007F73ED">
        <w:rPr>
          <w:rStyle w:val="Emphasis"/>
          <w:noProof/>
          <w:lang w:val="en-GB" w:bidi="en-GB"/>
        </w:rPr>
        <w:t>Keywords</w:t>
      </w:r>
      <w:r w:rsidRPr="007F73ED">
        <w:rPr>
          <w:noProof/>
          <w:lang w:val="en-GB" w:bidi="en-GB"/>
        </w:rPr>
        <w:t xml:space="preserve">: </w:t>
      </w:r>
      <w:sdt>
        <w:sdtPr>
          <w:rPr>
            <w:noProof/>
            <w:lang w:val="en-GB"/>
          </w:rPr>
          <w:alias w:val="Keywords for abstract:"/>
          <w:tag w:val="Keywords for abstract:"/>
          <w:id w:val="1136374635"/>
          <w:placeholder>
            <w:docPart w:val="AA0CF01424D64F93B025C0FAB24BB5DC"/>
          </w:placeholder>
          <w:temporary/>
          <w:showingPlcHdr/>
          <w15:appearance w15:val="hidden"/>
          <w:text/>
        </w:sdtPr>
        <w:sdtContent>
          <w:r w:rsidRPr="007F73ED">
            <w:rPr>
              <w:noProof/>
              <w:lang w:val="en-GB" w:bidi="en-GB"/>
            </w:rPr>
            <w:t>[Click here to add keywords.]</w:t>
          </w:r>
        </w:sdtContent>
      </w:sdt>
    </w:p>
    <w:p w14:paraId="485C5990" w14:textId="1A5E7946" w:rsidR="00401C35" w:rsidRPr="00401C35" w:rsidRDefault="00000000" w:rsidP="00401C35">
      <w:pPr>
        <w:pStyle w:val="Title"/>
        <w:rPr>
          <w:noProof/>
          <w:lang w:val="en-GB"/>
        </w:rPr>
      </w:pPr>
      <w:sdt>
        <w:sdtPr>
          <w:rPr>
            <w:noProof/>
            <w:szCs w:val="28"/>
            <w:lang w:val="en-GB"/>
          </w:rPr>
          <w:alias w:val="Section title:"/>
          <w:tag w:val="Section title:"/>
          <w:id w:val="984196707"/>
          <w:placeholder>
            <w:docPart w:val="5F5BC0F4FB6745FB9B10A8407221F4B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B60EC">
            <w:rPr>
              <w:noProof/>
              <w:szCs w:val="28"/>
              <w:lang w:val="en-GB"/>
            </w:rPr>
            <w:t>Introduction</w:t>
          </w:r>
        </w:sdtContent>
      </w:sdt>
    </w:p>
    <w:p w14:paraId="011B9A9A" w14:textId="1655894C" w:rsidR="002273DA" w:rsidRDefault="002273DA" w:rsidP="008A63BF">
      <w:pPr>
        <w:ind w:firstLine="0"/>
        <w:rPr>
          <w:szCs w:val="22"/>
        </w:rPr>
      </w:pPr>
      <w:r>
        <w:rPr>
          <w:szCs w:val="22"/>
        </w:rPr>
        <w:t>This tool has been created to</w:t>
      </w:r>
      <w:r w:rsidR="00A67412">
        <w:rPr>
          <w:szCs w:val="22"/>
        </w:rPr>
        <w:t xml:space="preserve"> quickly</w:t>
      </w:r>
      <w:r>
        <w:rPr>
          <w:szCs w:val="22"/>
        </w:rPr>
        <w:t xml:space="preserve"> help</w:t>
      </w:r>
      <w:r w:rsidR="00A67412">
        <w:rPr>
          <w:szCs w:val="22"/>
        </w:rPr>
        <w:t xml:space="preserve"> drone mappers check the accuracy of their flights whilst still in the field so that they know whether they need to redo part or </w:t>
      </w:r>
      <w:proofErr w:type="gramStart"/>
      <w:r w:rsidR="00B60E5A">
        <w:rPr>
          <w:szCs w:val="22"/>
        </w:rPr>
        <w:t>all</w:t>
      </w:r>
      <w:r w:rsidR="00A67412">
        <w:rPr>
          <w:szCs w:val="22"/>
        </w:rPr>
        <w:t xml:space="preserve"> </w:t>
      </w:r>
      <w:r w:rsidR="00B60E5A">
        <w:rPr>
          <w:szCs w:val="22"/>
        </w:rPr>
        <w:t>of</w:t>
      </w:r>
      <w:proofErr w:type="gramEnd"/>
      <w:r w:rsidR="00B60E5A">
        <w:rPr>
          <w:szCs w:val="22"/>
        </w:rPr>
        <w:t xml:space="preserve"> </w:t>
      </w:r>
      <w:r w:rsidR="00A67412">
        <w:rPr>
          <w:szCs w:val="22"/>
        </w:rPr>
        <w:t xml:space="preserve">the flight before they leave site. </w:t>
      </w:r>
      <w:r w:rsidR="004B3768">
        <w:rPr>
          <w:szCs w:val="22"/>
        </w:rPr>
        <w:t>To</w:t>
      </w:r>
      <w:r w:rsidR="00A67412">
        <w:rPr>
          <w:szCs w:val="22"/>
        </w:rPr>
        <w:t xml:space="preserve"> describe the </w:t>
      </w:r>
      <w:r w:rsidR="004B3768">
        <w:rPr>
          <w:szCs w:val="22"/>
        </w:rPr>
        <w:t>script</w:t>
      </w:r>
      <w:r w:rsidR="00A67412">
        <w:rPr>
          <w:szCs w:val="22"/>
        </w:rPr>
        <w:t xml:space="preserve"> fully</w:t>
      </w:r>
      <w:r w:rsidR="00A105CB">
        <w:rPr>
          <w:szCs w:val="22"/>
        </w:rPr>
        <w:t xml:space="preserve"> and give context to the scenarios in which I will be describing</w:t>
      </w:r>
      <w:r w:rsidR="00A67412">
        <w:rPr>
          <w:szCs w:val="22"/>
        </w:rPr>
        <w:t>, I need to give a</w:t>
      </w:r>
      <w:r w:rsidR="00B60E5A">
        <w:rPr>
          <w:szCs w:val="22"/>
        </w:rPr>
        <w:t xml:space="preserve"> short</w:t>
      </w:r>
      <w:r w:rsidR="00A67412">
        <w:rPr>
          <w:szCs w:val="22"/>
        </w:rPr>
        <w:t xml:space="preserve"> introduction into the workflow of drone mapping.</w:t>
      </w:r>
    </w:p>
    <w:p w14:paraId="33517382" w14:textId="74951EE4" w:rsidR="008A63BF" w:rsidRDefault="00637138" w:rsidP="008A63BF">
      <w:pPr>
        <w:ind w:firstLine="0"/>
        <w:rPr>
          <w:szCs w:val="22"/>
        </w:rPr>
      </w:pPr>
      <w:r w:rsidRPr="00637138">
        <w:rPr>
          <w:szCs w:val="22"/>
        </w:rPr>
        <w:t>Creating</w:t>
      </w:r>
      <w:r>
        <w:rPr>
          <w:szCs w:val="22"/>
        </w:rPr>
        <w:t xml:space="preserve"> orthophotos</w:t>
      </w:r>
      <w:r w:rsidRPr="00637138">
        <w:rPr>
          <w:szCs w:val="22"/>
        </w:rPr>
        <w:t xml:space="preserve"> with </w:t>
      </w:r>
      <w:r>
        <w:rPr>
          <w:szCs w:val="22"/>
        </w:rPr>
        <w:t xml:space="preserve">a </w:t>
      </w:r>
      <w:r w:rsidRPr="00637138">
        <w:rPr>
          <w:szCs w:val="22"/>
        </w:rPr>
        <w:t xml:space="preserve">drone requires </w:t>
      </w:r>
      <w:r>
        <w:rPr>
          <w:szCs w:val="22"/>
        </w:rPr>
        <w:t>aerial photos to be taken at set intervals along a calculated</w:t>
      </w:r>
      <w:r w:rsidR="004E0903">
        <w:rPr>
          <w:szCs w:val="22"/>
        </w:rPr>
        <w:t xml:space="preserve"> </w:t>
      </w:r>
      <w:r>
        <w:rPr>
          <w:szCs w:val="22"/>
        </w:rPr>
        <w:t>flight pattern.</w:t>
      </w:r>
      <w:r w:rsidR="00D73F26">
        <w:rPr>
          <w:szCs w:val="22"/>
        </w:rPr>
        <w:t xml:space="preserve"> The automated flight and image capture is guided by the drones inbuilt GPS unit</w:t>
      </w:r>
      <w:r w:rsidR="006213DE">
        <w:rPr>
          <w:szCs w:val="22"/>
        </w:rPr>
        <w:t>, this will also geotag all images taken</w:t>
      </w:r>
      <w:r w:rsidR="00D73F26">
        <w:rPr>
          <w:szCs w:val="22"/>
        </w:rPr>
        <w:t>.</w:t>
      </w:r>
      <w:r>
        <w:rPr>
          <w:szCs w:val="22"/>
        </w:rPr>
        <w:t xml:space="preserve"> The interval and flight pattern will vary depending on the </w:t>
      </w:r>
      <w:proofErr w:type="gramStart"/>
      <w:r>
        <w:rPr>
          <w:szCs w:val="22"/>
        </w:rPr>
        <w:t>drones</w:t>
      </w:r>
      <w:proofErr w:type="gramEnd"/>
      <w:r>
        <w:rPr>
          <w:szCs w:val="22"/>
        </w:rPr>
        <w:t xml:space="preserve"> altitude, the camera </w:t>
      </w:r>
      <w:r w:rsidR="00D73F26">
        <w:rPr>
          <w:szCs w:val="22"/>
        </w:rPr>
        <w:t>specification,</w:t>
      </w:r>
      <w:r>
        <w:rPr>
          <w:szCs w:val="22"/>
        </w:rPr>
        <w:t xml:space="preserve"> and the needs of the user. In general, the more complex a surface is, the more overlap is required</w:t>
      </w:r>
      <w:r w:rsidR="00972EC8">
        <w:rPr>
          <w:szCs w:val="22"/>
        </w:rPr>
        <w:t xml:space="preserve"> to get an accurate representation of that surface, the user will also likely benefit from a double grid pattern, this provides more points that can be matched between images (tie points). </w:t>
      </w:r>
      <w:r w:rsidR="009357F2">
        <w:rPr>
          <w:szCs w:val="22"/>
        </w:rPr>
        <w:t xml:space="preserve">There are many other factors to consider when creating a plan, like ground sample distance (the size of the pixels), speed, flight duration and topography but they are not in the scope of this project. The basic concept to be aware of this that the flight plan instructs the drone where to fly, how to fly and the exact positions in that flight </w:t>
      </w:r>
      <w:r w:rsidR="00D73F26">
        <w:rPr>
          <w:szCs w:val="22"/>
        </w:rPr>
        <w:t>that it</w:t>
      </w:r>
      <w:r w:rsidR="009357F2">
        <w:rPr>
          <w:szCs w:val="22"/>
        </w:rPr>
        <w:t xml:space="preserve"> must take photos. These positions can </w:t>
      </w:r>
      <w:r w:rsidR="008A63BF">
        <w:rPr>
          <w:szCs w:val="22"/>
        </w:rPr>
        <w:t xml:space="preserve">also </w:t>
      </w:r>
      <w:r w:rsidR="009357F2">
        <w:rPr>
          <w:szCs w:val="22"/>
        </w:rPr>
        <w:t xml:space="preserve">be </w:t>
      </w:r>
      <w:r w:rsidR="009357F2">
        <w:rPr>
          <w:szCs w:val="22"/>
        </w:rPr>
        <w:lastRenderedPageBreak/>
        <w:t>downloaded from the mission planner and saved as a KMZ file for preview in Google Earth.</w:t>
      </w:r>
      <w:r w:rsidR="008A63BF">
        <w:rPr>
          <w:szCs w:val="22"/>
        </w:rPr>
        <w:t xml:space="preserve"> It is this flight plan KMZ as well as the actual images captured by the drone that will be used to </w:t>
      </w:r>
      <w:r w:rsidR="008A63BF" w:rsidRPr="00637138">
        <w:rPr>
          <w:szCs w:val="22"/>
        </w:rPr>
        <w:t xml:space="preserve">assess the accuracy of </w:t>
      </w:r>
      <w:r w:rsidR="008A63BF">
        <w:rPr>
          <w:szCs w:val="22"/>
        </w:rPr>
        <w:t>the flight, by comparing the flight plan coordinates with the</w:t>
      </w:r>
      <w:r w:rsidR="006213DE">
        <w:rPr>
          <w:szCs w:val="22"/>
        </w:rPr>
        <w:t xml:space="preserve"> geotagged</w:t>
      </w:r>
      <w:r w:rsidR="008A63BF">
        <w:rPr>
          <w:szCs w:val="22"/>
        </w:rPr>
        <w:t xml:space="preserve"> image coordinates</w:t>
      </w:r>
      <w:r w:rsidR="00D73F26">
        <w:rPr>
          <w:szCs w:val="22"/>
        </w:rPr>
        <w:t xml:space="preserve">. For most of this project the flight plan coordinates will be called PreCoordinates because they are coordinates from before the flight, and the drone image coordinates will be called PostCoordinates because they are the result of the flight. In an ideal world there would be </w:t>
      </w:r>
      <w:r w:rsidR="006213DE">
        <w:rPr>
          <w:szCs w:val="22"/>
        </w:rPr>
        <w:t xml:space="preserve">no </w:t>
      </w:r>
      <w:r w:rsidR="00D73F26">
        <w:rPr>
          <w:szCs w:val="22"/>
        </w:rPr>
        <w:t xml:space="preserve">difference between the PreCoordinates and PostCoordinates, but that is not the case as you will see. </w:t>
      </w:r>
      <w:r w:rsidR="004345CB">
        <w:rPr>
          <w:szCs w:val="22"/>
        </w:rPr>
        <w:t xml:space="preserve">Drone flyers are always at the mercy of the weather and even when conditions seem pleasant on the ground at your take-off location, the winds can be </w:t>
      </w:r>
      <w:r w:rsidR="00997783">
        <w:rPr>
          <w:szCs w:val="22"/>
        </w:rPr>
        <w:t xml:space="preserve">or can quickly change to much </w:t>
      </w:r>
      <w:r w:rsidR="006213DE">
        <w:rPr>
          <w:szCs w:val="22"/>
        </w:rPr>
        <w:t>faster</w:t>
      </w:r>
      <w:r w:rsidR="00997783">
        <w:rPr>
          <w:szCs w:val="22"/>
        </w:rPr>
        <w:t xml:space="preserve"> speeds at higher altitudes. </w:t>
      </w:r>
      <w:r w:rsidR="001009E5">
        <w:rPr>
          <w:szCs w:val="22"/>
        </w:rPr>
        <w:t>Different drones have different capabilities when it comes to counteracting these winds, but it is common for them to deviate from the flight plan in such scenarios. If the drone deviates too far off the plan, it will exit the auto</w:t>
      </w:r>
      <w:r w:rsidR="004E0903">
        <w:rPr>
          <w:szCs w:val="22"/>
        </w:rPr>
        <w:t>mated</w:t>
      </w:r>
      <w:r w:rsidR="001009E5">
        <w:rPr>
          <w:szCs w:val="22"/>
        </w:rPr>
        <w:t xml:space="preserve"> flight and ask the user to land the drone due to high winds</w:t>
      </w:r>
      <w:r w:rsidR="00A06543">
        <w:rPr>
          <w:szCs w:val="22"/>
        </w:rPr>
        <w:t>. The user can</w:t>
      </w:r>
      <w:r w:rsidR="00E2501A">
        <w:rPr>
          <w:szCs w:val="22"/>
        </w:rPr>
        <w:t xml:space="preserve"> </w:t>
      </w:r>
      <w:r w:rsidR="00A06543">
        <w:rPr>
          <w:szCs w:val="22"/>
        </w:rPr>
        <w:t>instruct the drone to continue the flight plan from the last checkpoint (last accurate interval where a photo was taken)</w:t>
      </w:r>
      <w:r w:rsidR="00AF45D0">
        <w:rPr>
          <w:szCs w:val="22"/>
        </w:rPr>
        <w:t>, or manually return the drone to land where they can either wait for weather to improve otherwise</w:t>
      </w:r>
      <w:r w:rsidR="00AF45D0" w:rsidRPr="00AF45D0">
        <w:rPr>
          <w:szCs w:val="22"/>
        </w:rPr>
        <w:t xml:space="preserve"> </w:t>
      </w:r>
      <w:r w:rsidR="00AF45D0">
        <w:rPr>
          <w:szCs w:val="22"/>
        </w:rPr>
        <w:t>abandon the flight completely</w:t>
      </w:r>
      <w:r w:rsidR="0007048A">
        <w:rPr>
          <w:szCs w:val="22"/>
        </w:rPr>
        <w:t xml:space="preserve">. If </w:t>
      </w:r>
      <w:r w:rsidR="00E2501A">
        <w:rPr>
          <w:szCs w:val="22"/>
        </w:rPr>
        <w:t xml:space="preserve">the flight is continued from the last checkpoint </w:t>
      </w:r>
      <w:r w:rsidR="00A06543">
        <w:rPr>
          <w:szCs w:val="22"/>
        </w:rPr>
        <w:t xml:space="preserve">there is a high change of duplicate images being taken as the drone </w:t>
      </w:r>
      <w:r w:rsidR="006213DE">
        <w:rPr>
          <w:szCs w:val="22"/>
        </w:rPr>
        <w:t xml:space="preserve">repositions back onto the flight plan and </w:t>
      </w:r>
      <w:r w:rsidR="00A06543">
        <w:rPr>
          <w:szCs w:val="22"/>
        </w:rPr>
        <w:t xml:space="preserve">retakes </w:t>
      </w:r>
      <w:r w:rsidR="002273DA">
        <w:rPr>
          <w:szCs w:val="22"/>
        </w:rPr>
        <w:t xml:space="preserve">the </w:t>
      </w:r>
      <w:r w:rsidR="00A06543">
        <w:rPr>
          <w:szCs w:val="22"/>
        </w:rPr>
        <w:t>images along a portion of the flight where it had previously gone astra</w:t>
      </w:r>
      <w:r w:rsidR="006213DE">
        <w:rPr>
          <w:szCs w:val="22"/>
        </w:rPr>
        <w:t>y</w:t>
      </w:r>
      <w:r w:rsidR="002273DA">
        <w:rPr>
          <w:szCs w:val="22"/>
        </w:rPr>
        <w:t>,</w:t>
      </w:r>
      <w:r w:rsidR="006213DE">
        <w:rPr>
          <w:szCs w:val="22"/>
        </w:rPr>
        <w:t xml:space="preserve"> before </w:t>
      </w:r>
      <w:r w:rsidR="00CE7B7A">
        <w:rPr>
          <w:szCs w:val="22"/>
        </w:rPr>
        <w:t>continuing</w:t>
      </w:r>
      <w:r w:rsidR="006213DE">
        <w:rPr>
          <w:szCs w:val="22"/>
        </w:rPr>
        <w:t xml:space="preserve"> with the rest of the plan</w:t>
      </w:r>
      <w:r w:rsidR="00E2501A">
        <w:rPr>
          <w:szCs w:val="22"/>
        </w:rPr>
        <w:t xml:space="preserve"> as normal.</w:t>
      </w:r>
      <w:r w:rsidR="00CE7B7A">
        <w:rPr>
          <w:szCs w:val="22"/>
        </w:rPr>
        <w:t xml:space="preserve"> If the flight was completely abandoned, there will be fewer images captured than were scheduled in the flight plan. </w:t>
      </w:r>
    </w:p>
    <w:p w14:paraId="6E378F95" w14:textId="228C7A50" w:rsidR="00CE7B7A" w:rsidRPr="00637138" w:rsidRDefault="00CE7B7A" w:rsidP="008A63BF">
      <w:pPr>
        <w:ind w:firstLine="0"/>
        <w:rPr>
          <w:szCs w:val="22"/>
        </w:rPr>
      </w:pPr>
      <w:r>
        <w:rPr>
          <w:szCs w:val="22"/>
        </w:rPr>
        <w:t>These</w:t>
      </w:r>
      <w:r w:rsidR="0027560F">
        <w:rPr>
          <w:szCs w:val="22"/>
        </w:rPr>
        <w:t xml:space="preserve"> different</w:t>
      </w:r>
      <w:r>
        <w:rPr>
          <w:szCs w:val="22"/>
        </w:rPr>
        <w:t xml:space="preserve"> situations need to be highlighted as the</w:t>
      </w:r>
      <w:r w:rsidR="00BF690A">
        <w:rPr>
          <w:szCs w:val="22"/>
        </w:rPr>
        <w:t>y</w:t>
      </w:r>
      <w:r>
        <w:rPr>
          <w:szCs w:val="22"/>
        </w:rPr>
        <w:t xml:space="preserve"> </w:t>
      </w:r>
      <w:r w:rsidR="00C37003">
        <w:rPr>
          <w:szCs w:val="22"/>
        </w:rPr>
        <w:t xml:space="preserve">guide </w:t>
      </w:r>
      <w:r>
        <w:rPr>
          <w:szCs w:val="22"/>
        </w:rPr>
        <w:t>the</w:t>
      </w:r>
      <w:r w:rsidR="0027560F">
        <w:rPr>
          <w:szCs w:val="22"/>
        </w:rPr>
        <w:t xml:space="preserve"> flow control in the </w:t>
      </w:r>
      <w:r>
        <w:rPr>
          <w:szCs w:val="22"/>
        </w:rPr>
        <w:t>accuracy assessment</w:t>
      </w:r>
      <w:r w:rsidR="0027560F">
        <w:rPr>
          <w:szCs w:val="22"/>
        </w:rPr>
        <w:t xml:space="preserve"> portion of the </w:t>
      </w:r>
      <w:r w:rsidR="004B3768">
        <w:rPr>
          <w:szCs w:val="22"/>
        </w:rPr>
        <w:t>script</w:t>
      </w:r>
      <w:r>
        <w:rPr>
          <w:szCs w:val="22"/>
        </w:rPr>
        <w:t xml:space="preserve">, in which the number of images and the number of </w:t>
      </w:r>
      <w:r w:rsidR="0027560F">
        <w:rPr>
          <w:szCs w:val="22"/>
        </w:rPr>
        <w:t xml:space="preserve">points in the flight plan must </w:t>
      </w:r>
      <w:r w:rsidR="002B60EC">
        <w:rPr>
          <w:szCs w:val="22"/>
        </w:rPr>
        <w:t>align</w:t>
      </w:r>
      <w:r w:rsidR="0027560F">
        <w:rPr>
          <w:szCs w:val="22"/>
        </w:rPr>
        <w:t xml:space="preserve"> so that</w:t>
      </w:r>
      <w:r w:rsidR="00C37003">
        <w:rPr>
          <w:szCs w:val="22"/>
        </w:rPr>
        <w:t xml:space="preserve"> point</w:t>
      </w:r>
      <w:r w:rsidR="00BF690A">
        <w:rPr>
          <w:szCs w:val="22"/>
        </w:rPr>
        <w:t>s</w:t>
      </w:r>
      <w:r w:rsidR="00C37003">
        <w:rPr>
          <w:szCs w:val="22"/>
        </w:rPr>
        <w:t xml:space="preserve"> </w:t>
      </w:r>
      <w:r w:rsidR="00BF690A">
        <w:rPr>
          <w:szCs w:val="22"/>
        </w:rPr>
        <w:t>[</w:t>
      </w:r>
      <w:r w:rsidR="00C37003">
        <w:rPr>
          <w:szCs w:val="22"/>
        </w:rPr>
        <w:t>1, 2, 3] are compared against images [1, 2, 3]</w:t>
      </w:r>
      <w:r w:rsidR="00A157F9">
        <w:rPr>
          <w:szCs w:val="22"/>
        </w:rPr>
        <w:t xml:space="preserve"> rather than [</w:t>
      </w:r>
      <w:r w:rsidR="002B60EC">
        <w:rPr>
          <w:szCs w:val="22"/>
        </w:rPr>
        <w:t>1</w:t>
      </w:r>
      <w:r w:rsidR="00A157F9">
        <w:rPr>
          <w:szCs w:val="22"/>
        </w:rPr>
        <w:t xml:space="preserve">, </w:t>
      </w:r>
      <w:r w:rsidR="002B60EC">
        <w:rPr>
          <w:szCs w:val="22"/>
        </w:rPr>
        <w:t>3</w:t>
      </w:r>
      <w:r w:rsidR="00A157F9">
        <w:rPr>
          <w:szCs w:val="22"/>
        </w:rPr>
        <w:t xml:space="preserve">, </w:t>
      </w:r>
      <w:r w:rsidR="002B60EC">
        <w:rPr>
          <w:szCs w:val="22"/>
        </w:rPr>
        <w:t>2</w:t>
      </w:r>
      <w:r w:rsidR="00A157F9">
        <w:rPr>
          <w:szCs w:val="22"/>
        </w:rPr>
        <w:t xml:space="preserve">], which would not give </w:t>
      </w:r>
      <w:r w:rsidR="00C05247">
        <w:rPr>
          <w:szCs w:val="22"/>
        </w:rPr>
        <w:t>valid results.</w:t>
      </w:r>
    </w:p>
    <w:p w14:paraId="67FA991E" w14:textId="56C92176" w:rsidR="00637138" w:rsidRDefault="00637138" w:rsidP="009A4015">
      <w:pPr>
        <w:ind w:firstLine="0"/>
        <w:rPr>
          <w:szCs w:val="22"/>
        </w:rPr>
      </w:pPr>
    </w:p>
    <w:p w14:paraId="54289BB5" w14:textId="77777777" w:rsidR="00637138" w:rsidRPr="00637138" w:rsidRDefault="00637138" w:rsidP="009A4015">
      <w:pPr>
        <w:ind w:firstLine="0"/>
        <w:rPr>
          <w:szCs w:val="22"/>
        </w:rPr>
      </w:pPr>
    </w:p>
    <w:p w14:paraId="1330E046" w14:textId="1DCAF860" w:rsidR="00E81978" w:rsidRDefault="00E81978" w:rsidP="00401C35">
      <w:pPr>
        <w:pStyle w:val="Heading2"/>
        <w:rPr>
          <w:noProof/>
          <w:lang w:val="en-GB"/>
        </w:rPr>
      </w:pPr>
    </w:p>
    <w:p w14:paraId="0EA73B64" w14:textId="74C85AD5" w:rsidR="00401C35" w:rsidRDefault="00401C35" w:rsidP="00401C35">
      <w:pPr>
        <w:ind w:firstLine="0"/>
        <w:rPr>
          <w:lang w:val="en-GB"/>
        </w:rPr>
      </w:pPr>
    </w:p>
    <w:p w14:paraId="45518AA0" w14:textId="72216CED" w:rsidR="00401C35" w:rsidRDefault="00401C35" w:rsidP="00401C35">
      <w:pPr>
        <w:pStyle w:val="Title"/>
        <w:rPr>
          <w:lang w:val="en-GB"/>
        </w:rPr>
      </w:pPr>
      <w:r>
        <w:rPr>
          <w:lang w:val="en-GB"/>
        </w:rPr>
        <w:lastRenderedPageBreak/>
        <w:t>Setup and Installation</w:t>
      </w:r>
    </w:p>
    <w:p w14:paraId="075CB6CA" w14:textId="59975390" w:rsidR="00401C35" w:rsidRDefault="00960918" w:rsidP="009A4015">
      <w:pPr>
        <w:ind w:firstLine="0"/>
        <w:rPr>
          <w:lang w:val="en-GB"/>
        </w:rPr>
      </w:pPr>
      <w:r w:rsidRPr="00960918">
        <w:rPr>
          <w:lang w:val="en-GB"/>
        </w:rPr>
        <w:t>A setup/installation section that describes how to install your code, including a list of the main dependencies. You should also include a link to your repository in this section – this is what I will use to evaluate your code for Part 2 of the Assessment. If you have developed your code with specific test data, you should clearly instruct the user where they can acquire that test data (or similar test data). You do not necessarily have to provide these datasets in your GitHub repository, but they should be easy for the user to track down.</w:t>
      </w:r>
    </w:p>
    <w:p w14:paraId="1329A1D0" w14:textId="1E8CEE7C" w:rsidR="00FB32FA" w:rsidRDefault="00FB32FA" w:rsidP="00FB32FA">
      <w:pPr>
        <w:ind w:firstLine="0"/>
        <w:rPr>
          <w:lang w:val="en-GB"/>
        </w:rPr>
      </w:pPr>
    </w:p>
    <w:p w14:paraId="1FA5E064" w14:textId="77777777" w:rsidR="006B4660" w:rsidRDefault="006B4660" w:rsidP="00FB32FA">
      <w:pPr>
        <w:ind w:firstLine="0"/>
        <w:rPr>
          <w:lang w:val="en-GB"/>
        </w:rPr>
      </w:pPr>
    </w:p>
    <w:p w14:paraId="598C9222" w14:textId="6011AA73" w:rsidR="00FB32FA" w:rsidRDefault="00FB32FA" w:rsidP="00FB32FA">
      <w:pPr>
        <w:ind w:firstLine="0"/>
        <w:rPr>
          <w:lang w:val="en-GB"/>
        </w:rPr>
      </w:pPr>
      <w:r>
        <w:rPr>
          <w:lang w:val="en-GB"/>
        </w:rPr>
        <w:t xml:space="preserve">Four sets of test data are included in the </w:t>
      </w:r>
      <w:r>
        <w:rPr>
          <w:i/>
          <w:iCs/>
          <w:lang w:val="en-GB"/>
        </w:rPr>
        <w:t xml:space="preserve">Test_Images </w:t>
      </w:r>
      <w:r>
        <w:rPr>
          <w:lang w:val="en-GB"/>
        </w:rPr>
        <w:t>folder. Each one represents a different scenario that can happen when mapping.</w:t>
      </w:r>
      <w:r w:rsidR="006B4660">
        <w:rPr>
          <w:lang w:val="en-GB"/>
        </w:rPr>
        <w:t xml:space="preserve"> The only requirements for the script to work are that there are drone images in JPG/JPEG format</w:t>
      </w:r>
      <w:r w:rsidR="00484274">
        <w:rPr>
          <w:lang w:val="en-GB"/>
        </w:rPr>
        <w:t xml:space="preserve">, and </w:t>
      </w:r>
      <w:r w:rsidR="006B4660">
        <w:rPr>
          <w:lang w:val="en-GB"/>
        </w:rPr>
        <w:t xml:space="preserve">there is a KMZ file </w:t>
      </w:r>
      <w:r w:rsidR="00484274">
        <w:rPr>
          <w:lang w:val="en-GB"/>
        </w:rPr>
        <w:t>containing the flight plan.</w:t>
      </w:r>
    </w:p>
    <w:p w14:paraId="20C4F451" w14:textId="77777777" w:rsidR="004B3768" w:rsidRPr="00FB32FA" w:rsidRDefault="004B3768" w:rsidP="00FB32FA">
      <w:pPr>
        <w:ind w:firstLine="0"/>
        <w:rPr>
          <w:lang w:val="en-GB"/>
        </w:rPr>
      </w:pPr>
    </w:p>
    <w:p w14:paraId="6BB6CA02" w14:textId="389B01CE" w:rsidR="00FB32FA" w:rsidRPr="00FB32FA" w:rsidRDefault="00FB32FA" w:rsidP="00FB32FA">
      <w:pPr>
        <w:ind w:firstLine="0"/>
        <w:rPr>
          <w:lang w:val="en-GB"/>
        </w:rPr>
      </w:pPr>
      <w:r w:rsidRPr="00055893">
        <w:rPr>
          <w:i/>
          <w:iCs/>
          <w:lang w:val="en-GB"/>
        </w:rPr>
        <w:t>1_Standard</w:t>
      </w:r>
      <w:r>
        <w:rPr>
          <w:lang w:val="en-GB"/>
        </w:rPr>
        <w:t>: t</w:t>
      </w:r>
      <w:r w:rsidRPr="00FB32FA">
        <w:rPr>
          <w:lang w:val="en-GB"/>
        </w:rPr>
        <w:t>he number of images match the flight plan.</w:t>
      </w:r>
      <w:r>
        <w:rPr>
          <w:lang w:val="en-GB"/>
        </w:rPr>
        <w:t xml:space="preserve"> </w:t>
      </w:r>
      <w:r w:rsidRPr="00FB32FA">
        <w:rPr>
          <w:lang w:val="en-GB"/>
        </w:rPr>
        <w:t>The entire flight was completed as planned.</w:t>
      </w:r>
    </w:p>
    <w:p w14:paraId="318B996B" w14:textId="6959E45F" w:rsidR="00FB32FA" w:rsidRPr="00FB32FA" w:rsidRDefault="00FB32FA" w:rsidP="00FB32FA">
      <w:pPr>
        <w:ind w:firstLine="0"/>
        <w:rPr>
          <w:lang w:val="en-GB"/>
        </w:rPr>
      </w:pPr>
      <w:r w:rsidRPr="00055893">
        <w:rPr>
          <w:i/>
          <w:iCs/>
          <w:lang w:val="en-GB"/>
        </w:rPr>
        <w:t>2_Duplicate</w:t>
      </w:r>
      <w:r>
        <w:rPr>
          <w:lang w:val="en-GB"/>
        </w:rPr>
        <w:t>: t</w:t>
      </w:r>
      <w:r w:rsidRPr="00FB32FA">
        <w:rPr>
          <w:lang w:val="en-GB"/>
        </w:rPr>
        <w:t>he number of images does not match the flight plan.</w:t>
      </w:r>
      <w:r>
        <w:rPr>
          <w:lang w:val="en-GB"/>
        </w:rPr>
        <w:t xml:space="preserve"> T</w:t>
      </w:r>
      <w:r w:rsidRPr="00FB32FA">
        <w:rPr>
          <w:lang w:val="en-GB"/>
        </w:rPr>
        <w:t>oo many images, there are duplicate images.</w:t>
      </w:r>
    </w:p>
    <w:p w14:paraId="5842CEAB" w14:textId="427DA619" w:rsidR="00FB32FA" w:rsidRPr="00FB32FA" w:rsidRDefault="00FB32FA" w:rsidP="00FB32FA">
      <w:pPr>
        <w:ind w:firstLine="0"/>
        <w:rPr>
          <w:lang w:val="en-GB"/>
        </w:rPr>
      </w:pPr>
      <w:r w:rsidRPr="00055893">
        <w:rPr>
          <w:i/>
          <w:iCs/>
          <w:lang w:val="en-GB"/>
        </w:rPr>
        <w:t>3_AbandonedFlight</w:t>
      </w:r>
      <w:r w:rsidR="000D33D7">
        <w:rPr>
          <w:lang w:val="en-GB"/>
        </w:rPr>
        <w:t>: t</w:t>
      </w:r>
      <w:r w:rsidRPr="00FB32FA">
        <w:rPr>
          <w:lang w:val="en-GB"/>
        </w:rPr>
        <w:t>he number of images does not match the flight plan.</w:t>
      </w:r>
      <w:r w:rsidR="000D33D7">
        <w:rPr>
          <w:lang w:val="en-GB"/>
        </w:rPr>
        <w:t xml:space="preserve"> </w:t>
      </w:r>
      <w:r w:rsidRPr="00FB32FA">
        <w:rPr>
          <w:lang w:val="en-GB"/>
        </w:rPr>
        <w:t>Not enough images, the flight plan was not completed.</w:t>
      </w:r>
      <w:r w:rsidR="000D33D7">
        <w:rPr>
          <w:lang w:val="en-GB"/>
        </w:rPr>
        <w:t xml:space="preserve"> </w:t>
      </w:r>
      <w:r w:rsidRPr="00FB32FA">
        <w:rPr>
          <w:lang w:val="en-GB"/>
        </w:rPr>
        <w:t>There are no duplicate images.</w:t>
      </w:r>
    </w:p>
    <w:p w14:paraId="1D6DAD5B" w14:textId="343F7677" w:rsidR="00FB32FA" w:rsidRDefault="00FB32FA" w:rsidP="00FB32FA">
      <w:pPr>
        <w:ind w:firstLine="0"/>
        <w:rPr>
          <w:lang w:val="en-GB"/>
        </w:rPr>
      </w:pPr>
      <w:r w:rsidRPr="00055893">
        <w:rPr>
          <w:i/>
          <w:iCs/>
          <w:lang w:val="en-GB"/>
        </w:rPr>
        <w:t>4_DuplicateAbandonedFlight</w:t>
      </w:r>
      <w:r w:rsidR="000D33D7">
        <w:rPr>
          <w:lang w:val="en-GB"/>
        </w:rPr>
        <w:t>: t</w:t>
      </w:r>
      <w:r w:rsidRPr="00FB32FA">
        <w:rPr>
          <w:lang w:val="en-GB"/>
        </w:rPr>
        <w:t>he number of images does not match the flight plan.</w:t>
      </w:r>
      <w:r w:rsidR="000D33D7">
        <w:rPr>
          <w:lang w:val="en-GB"/>
        </w:rPr>
        <w:t xml:space="preserve"> </w:t>
      </w:r>
      <w:r w:rsidRPr="00FB32FA">
        <w:rPr>
          <w:lang w:val="en-GB"/>
        </w:rPr>
        <w:t>Not enough images, the flight plan was not completed.</w:t>
      </w:r>
      <w:r w:rsidR="000D33D7">
        <w:rPr>
          <w:lang w:val="en-GB"/>
        </w:rPr>
        <w:t xml:space="preserve"> </w:t>
      </w:r>
      <w:r w:rsidRPr="00FB32FA">
        <w:rPr>
          <w:lang w:val="en-GB"/>
        </w:rPr>
        <w:t xml:space="preserve">There are </w:t>
      </w:r>
      <w:r w:rsidR="000D33D7">
        <w:rPr>
          <w:lang w:val="en-GB"/>
        </w:rPr>
        <w:t xml:space="preserve">also </w:t>
      </w:r>
      <w:r w:rsidRPr="00FB32FA">
        <w:rPr>
          <w:lang w:val="en-GB"/>
        </w:rPr>
        <w:t>duplicate images.</w:t>
      </w:r>
    </w:p>
    <w:p w14:paraId="05ED0E2F" w14:textId="60E312E6" w:rsidR="00FB32FA" w:rsidRDefault="00FB32FA" w:rsidP="009A4015">
      <w:pPr>
        <w:ind w:firstLine="0"/>
        <w:rPr>
          <w:lang w:val="en-GB"/>
        </w:rPr>
      </w:pPr>
    </w:p>
    <w:p w14:paraId="0258E178" w14:textId="628ABDBB" w:rsidR="00BF45EA" w:rsidRDefault="00BF45EA" w:rsidP="009A4015">
      <w:pPr>
        <w:ind w:firstLine="0"/>
        <w:rPr>
          <w:lang w:val="en-GB"/>
        </w:rPr>
      </w:pPr>
      <w:r>
        <w:rPr>
          <w:lang w:val="en-GB"/>
        </w:rPr>
        <w:t xml:space="preserve">Open Anaconda, activate the environment that came </w:t>
      </w:r>
      <w:r w:rsidR="000920E2">
        <w:rPr>
          <w:lang w:val="en-GB"/>
        </w:rPr>
        <w:t xml:space="preserve">with </w:t>
      </w:r>
      <w:r>
        <w:rPr>
          <w:lang w:val="en-GB"/>
        </w:rPr>
        <w:t>the repository then open the python terminal via that environment. Within each folder there is already a python file</w:t>
      </w:r>
      <w:r w:rsidR="000920E2">
        <w:rPr>
          <w:lang w:val="en-GB"/>
        </w:rPr>
        <w:t>.</w:t>
      </w:r>
      <w:r>
        <w:rPr>
          <w:lang w:val="en-GB"/>
        </w:rPr>
        <w:t xml:space="preserve"> </w:t>
      </w:r>
      <w:r w:rsidR="000920E2">
        <w:rPr>
          <w:lang w:val="en-GB"/>
        </w:rPr>
        <w:t>N</w:t>
      </w:r>
      <w:r>
        <w:rPr>
          <w:lang w:val="en-GB"/>
        </w:rPr>
        <w:t xml:space="preserve">avigate to the directory of the </w:t>
      </w:r>
      <w:r w:rsidR="006B4660">
        <w:rPr>
          <w:lang w:val="en-GB"/>
        </w:rPr>
        <w:t xml:space="preserve">required </w:t>
      </w:r>
      <w:r>
        <w:rPr>
          <w:lang w:val="en-GB"/>
        </w:rPr>
        <w:t xml:space="preserve">test </w:t>
      </w:r>
      <w:r w:rsidR="000920E2">
        <w:rPr>
          <w:lang w:val="en-GB"/>
        </w:rPr>
        <w:t>then simply run the script.</w:t>
      </w:r>
    </w:p>
    <w:p w14:paraId="7351DA41" w14:textId="740AA85E" w:rsidR="00DD5F11" w:rsidRDefault="00DD5F11" w:rsidP="009A4015">
      <w:pPr>
        <w:ind w:firstLine="0"/>
        <w:rPr>
          <w:color w:val="FF0000"/>
          <w:lang w:val="en-GB"/>
        </w:rPr>
      </w:pPr>
      <w:r w:rsidRPr="00DD5F11">
        <w:rPr>
          <w:color w:val="FF0000"/>
          <w:lang w:val="en-GB"/>
        </w:rPr>
        <w:t>Cd [directory]</w:t>
      </w:r>
    </w:p>
    <w:p w14:paraId="57EA2385" w14:textId="492B246E" w:rsidR="000920E2" w:rsidRPr="00DD5F11" w:rsidRDefault="000920E2" w:rsidP="009A4015">
      <w:pPr>
        <w:ind w:firstLine="0"/>
        <w:rPr>
          <w:color w:val="FF0000"/>
          <w:lang w:val="en-GB"/>
        </w:rPr>
      </w:pPr>
      <w:r>
        <w:rPr>
          <w:color w:val="FF0000"/>
          <w:lang w:val="en-GB"/>
        </w:rPr>
        <w:t>Python [script].</w:t>
      </w:r>
      <w:proofErr w:type="spellStart"/>
      <w:r>
        <w:rPr>
          <w:color w:val="FF0000"/>
          <w:lang w:val="en-GB"/>
        </w:rPr>
        <w:t>py</w:t>
      </w:r>
      <w:proofErr w:type="spellEnd"/>
    </w:p>
    <w:p w14:paraId="0F525C84" w14:textId="148C2050" w:rsidR="00401C35" w:rsidRDefault="00401C35" w:rsidP="00401C35">
      <w:pPr>
        <w:ind w:firstLine="0"/>
        <w:rPr>
          <w:lang w:val="en-GB"/>
        </w:rPr>
      </w:pPr>
    </w:p>
    <w:p w14:paraId="5EC05508" w14:textId="138B080C" w:rsidR="009034CB" w:rsidRDefault="009034CB" w:rsidP="00401C35">
      <w:pPr>
        <w:ind w:firstLine="0"/>
        <w:rPr>
          <w:lang w:val="en-GB"/>
        </w:rPr>
      </w:pPr>
    </w:p>
    <w:p w14:paraId="57C07CAA" w14:textId="0E7B6A77" w:rsidR="009034CB" w:rsidRDefault="009034CB" w:rsidP="00401C35">
      <w:pPr>
        <w:ind w:firstLine="0"/>
        <w:rPr>
          <w:lang w:val="en-GB"/>
        </w:rPr>
      </w:pPr>
    </w:p>
    <w:p w14:paraId="2FB00F81" w14:textId="104F8B27" w:rsidR="009034CB" w:rsidRDefault="009034CB" w:rsidP="00401C35">
      <w:pPr>
        <w:ind w:firstLine="0"/>
        <w:rPr>
          <w:lang w:val="en-GB"/>
        </w:rPr>
      </w:pPr>
    </w:p>
    <w:p w14:paraId="569A0EFD" w14:textId="6F3DE61C" w:rsidR="009034CB" w:rsidRDefault="009034CB" w:rsidP="00401C35">
      <w:pPr>
        <w:ind w:firstLine="0"/>
        <w:rPr>
          <w:lang w:val="en-GB"/>
        </w:rPr>
      </w:pPr>
    </w:p>
    <w:p w14:paraId="34B1B716" w14:textId="20C984A9" w:rsidR="009034CB" w:rsidRDefault="009034CB" w:rsidP="00401C35">
      <w:pPr>
        <w:ind w:firstLine="0"/>
        <w:rPr>
          <w:lang w:val="en-GB"/>
        </w:rPr>
      </w:pPr>
    </w:p>
    <w:p w14:paraId="6DF30DAD" w14:textId="20608E3A" w:rsidR="009034CB" w:rsidRDefault="009034CB" w:rsidP="00401C35">
      <w:pPr>
        <w:ind w:firstLine="0"/>
        <w:rPr>
          <w:lang w:val="en-GB"/>
        </w:rPr>
      </w:pPr>
    </w:p>
    <w:p w14:paraId="333CFB99" w14:textId="458CDCB8" w:rsidR="009034CB" w:rsidRDefault="009034CB" w:rsidP="00401C35">
      <w:pPr>
        <w:ind w:firstLine="0"/>
        <w:rPr>
          <w:lang w:val="en-GB"/>
        </w:rPr>
      </w:pPr>
    </w:p>
    <w:p w14:paraId="47FC6B44" w14:textId="60E07772" w:rsidR="009034CB" w:rsidRDefault="009034CB" w:rsidP="009034CB">
      <w:pPr>
        <w:pStyle w:val="Title"/>
        <w:rPr>
          <w:lang w:val="en-GB"/>
        </w:rPr>
      </w:pPr>
      <w:r>
        <w:rPr>
          <w:lang w:val="en-GB"/>
        </w:rPr>
        <w:t>Methods</w:t>
      </w:r>
    </w:p>
    <w:p w14:paraId="1897899E" w14:textId="21BAD7C6" w:rsidR="009034CB" w:rsidRDefault="009034CB" w:rsidP="009034CB">
      <w:pPr>
        <w:ind w:firstLine="0"/>
        <w:rPr>
          <w:lang w:val="en-GB"/>
        </w:rPr>
      </w:pPr>
      <w:r w:rsidRPr="009034CB">
        <w:rPr>
          <w:lang w:val="en-GB"/>
        </w:rPr>
        <w:t>A methods section that clearly explains what your code does – if you’re performing a certain kind of analysis, this should explain the steps of the analysis and the theory behind it. This section should be written in the style of a methods section for a journal article or technical report.</w:t>
      </w:r>
    </w:p>
    <w:p w14:paraId="1236F62A" w14:textId="618E614D" w:rsidR="009034CB" w:rsidRDefault="009034CB" w:rsidP="00401C35">
      <w:pPr>
        <w:ind w:firstLine="0"/>
        <w:rPr>
          <w:lang w:val="en-GB"/>
        </w:rPr>
      </w:pPr>
    </w:p>
    <w:p w14:paraId="2E37C215" w14:textId="2C1D63D1" w:rsidR="009034CB" w:rsidRDefault="009034CB" w:rsidP="00401C35">
      <w:pPr>
        <w:ind w:firstLine="0"/>
        <w:rPr>
          <w:lang w:val="en-GB"/>
        </w:rPr>
      </w:pPr>
    </w:p>
    <w:p w14:paraId="7E8B07A3" w14:textId="363B4070" w:rsidR="009034CB" w:rsidRDefault="007A196D" w:rsidP="007A196D">
      <w:pPr>
        <w:pStyle w:val="Title"/>
        <w:rPr>
          <w:lang w:val="en-GB"/>
        </w:rPr>
      </w:pPr>
      <w:r>
        <w:rPr>
          <w:lang w:val="en-GB"/>
        </w:rPr>
        <w:t>Results</w:t>
      </w:r>
    </w:p>
    <w:p w14:paraId="1A23D51E" w14:textId="23DE321F" w:rsidR="007A196D" w:rsidRDefault="00F36381" w:rsidP="007A196D">
      <w:pPr>
        <w:ind w:firstLine="0"/>
        <w:rPr>
          <w:lang w:val="en-GB"/>
        </w:rPr>
      </w:pPr>
      <w:r>
        <w:rPr>
          <w:lang w:val="en-GB"/>
        </w:rPr>
        <w:t>This will depend on the inputs given and the outputs requested.</w:t>
      </w:r>
    </w:p>
    <w:p w14:paraId="42568551" w14:textId="0C454AD2" w:rsidR="007A196D" w:rsidRDefault="007A196D" w:rsidP="007A196D">
      <w:pPr>
        <w:ind w:firstLine="0"/>
        <w:rPr>
          <w:lang w:val="en-GB"/>
        </w:rPr>
      </w:pPr>
    </w:p>
    <w:p w14:paraId="59541E53" w14:textId="3926ACD5" w:rsidR="007A196D" w:rsidRDefault="001A38C8" w:rsidP="001A38C8">
      <w:pPr>
        <w:pStyle w:val="Title"/>
        <w:rPr>
          <w:lang w:val="en-GB"/>
        </w:rPr>
      </w:pPr>
      <w:r>
        <w:rPr>
          <w:lang w:val="en-GB"/>
        </w:rPr>
        <w:lastRenderedPageBreak/>
        <w:t>Troubleshooting</w:t>
      </w:r>
    </w:p>
    <w:p w14:paraId="1BC1457E" w14:textId="1801F9D4" w:rsidR="001A38C8" w:rsidRDefault="001A38C8" w:rsidP="001A38C8">
      <w:pPr>
        <w:ind w:firstLine="0"/>
        <w:rPr>
          <w:lang w:val="en-GB"/>
        </w:rPr>
      </w:pPr>
      <w:r w:rsidRPr="001A38C8">
        <w:rPr>
          <w:lang w:val="en-GB"/>
        </w:rPr>
        <w:t>A section that provides some troubleshooting advice in case things go wrong.</w:t>
      </w:r>
    </w:p>
    <w:p w14:paraId="1ED9F00B" w14:textId="29DA880D" w:rsidR="0015281D" w:rsidRDefault="0015281D" w:rsidP="001A38C8">
      <w:pPr>
        <w:ind w:firstLine="0"/>
        <w:rPr>
          <w:lang w:val="en-GB"/>
        </w:rPr>
      </w:pPr>
    </w:p>
    <w:p w14:paraId="3FA21B16" w14:textId="48F5F5F4" w:rsidR="0015281D" w:rsidRDefault="0015281D" w:rsidP="001A38C8">
      <w:pPr>
        <w:ind w:firstLine="0"/>
        <w:rPr>
          <w:lang w:val="en-GB"/>
        </w:rPr>
      </w:pPr>
    </w:p>
    <w:p w14:paraId="1EE97F1D" w14:textId="77777777" w:rsidR="0015281D" w:rsidRDefault="0015281D" w:rsidP="001A38C8">
      <w:pPr>
        <w:ind w:firstLine="0"/>
        <w:rPr>
          <w:lang w:val="en-GB"/>
        </w:rPr>
      </w:pPr>
    </w:p>
    <w:p w14:paraId="3E67D058" w14:textId="2FB0A007" w:rsidR="009034CB" w:rsidRDefault="009034CB" w:rsidP="00401C35">
      <w:pPr>
        <w:ind w:firstLine="0"/>
        <w:rPr>
          <w:lang w:val="en-GB"/>
        </w:rPr>
      </w:pPr>
    </w:p>
    <w:p w14:paraId="25F80124" w14:textId="36507854" w:rsidR="009034CB" w:rsidRDefault="009034CB" w:rsidP="00401C35">
      <w:pPr>
        <w:ind w:firstLine="0"/>
        <w:rPr>
          <w:lang w:val="en-GB"/>
        </w:rPr>
      </w:pPr>
    </w:p>
    <w:p w14:paraId="4824F579" w14:textId="4CE9FD52" w:rsidR="009034CB" w:rsidRDefault="009034CB" w:rsidP="00401C35">
      <w:pPr>
        <w:ind w:firstLine="0"/>
        <w:rPr>
          <w:lang w:val="en-GB"/>
        </w:rPr>
      </w:pPr>
    </w:p>
    <w:p w14:paraId="47A80EE0" w14:textId="77777777" w:rsidR="009034CB" w:rsidRPr="00401C35" w:rsidRDefault="009034CB" w:rsidP="00401C35">
      <w:pPr>
        <w:ind w:firstLine="0"/>
        <w:rPr>
          <w:lang w:val="en-GB"/>
        </w:rPr>
      </w:pPr>
    </w:p>
    <w:sdt>
      <w:sdtPr>
        <w:rPr>
          <w:rFonts w:asciiTheme="minorHAnsi" w:eastAsiaTheme="minorEastAsia" w:hAnsiTheme="minorHAnsi" w:cstheme="minorBidi"/>
          <w:noProof/>
          <w:lang w:val="en-GB"/>
        </w:rPr>
        <w:id w:val="62297111"/>
        <w:docPartObj>
          <w:docPartGallery w:val="Bibliographies"/>
          <w:docPartUnique/>
        </w:docPartObj>
      </w:sdtPr>
      <w:sdtContent>
        <w:p w14:paraId="55188930" w14:textId="77777777" w:rsidR="00E81978" w:rsidRPr="0015281D" w:rsidRDefault="005D3A03" w:rsidP="0015281D">
          <w:pPr>
            <w:pStyle w:val="SectionTitle"/>
            <w:jc w:val="left"/>
            <w:rPr>
              <w:rStyle w:val="TitleChar"/>
            </w:rPr>
          </w:pPr>
          <w:r w:rsidRPr="0015281D">
            <w:rPr>
              <w:rStyle w:val="TitleChar"/>
            </w:rPr>
            <w:t>References</w:t>
          </w:r>
        </w:p>
        <w:p w14:paraId="752780F7" w14:textId="77777777" w:rsidR="00577E93" w:rsidRDefault="00C31D30" w:rsidP="00577E93">
          <w:pPr>
            <w:pStyle w:val="Bibliography"/>
            <w:rPr>
              <w:noProof/>
              <w:sz w:val="24"/>
            </w:rPr>
          </w:pPr>
          <w:r w:rsidRPr="007F73ED">
            <w:rPr>
              <w:noProof/>
              <w:lang w:val="en-GB" w:bidi="en-GB"/>
            </w:rPr>
            <w:fldChar w:fldCharType="begin"/>
          </w:r>
          <w:r w:rsidRPr="007F73ED">
            <w:rPr>
              <w:noProof/>
              <w:lang w:val="en-GB" w:bidi="en-GB"/>
            </w:rPr>
            <w:instrText xml:space="preserve"> BIBLIOGRAPHY </w:instrText>
          </w:r>
          <w:r w:rsidRPr="007F73ED">
            <w:rPr>
              <w:noProof/>
              <w:lang w:val="en-GB" w:bidi="en-GB"/>
            </w:rPr>
            <w:fldChar w:fldCharType="separate"/>
          </w:r>
          <w:r w:rsidR="00577E93">
            <w:rPr>
              <w:noProof/>
            </w:rPr>
            <w:t xml:space="preserve">Last Name, F. M. (Year). Article Title. </w:t>
          </w:r>
          <w:r w:rsidR="00577E93">
            <w:rPr>
              <w:i/>
              <w:iCs/>
              <w:noProof/>
            </w:rPr>
            <w:t>Journal Title</w:t>
          </w:r>
          <w:r w:rsidR="00577E93">
            <w:rPr>
              <w:noProof/>
            </w:rPr>
            <w:t>, Pages From - To.</w:t>
          </w:r>
        </w:p>
        <w:p w14:paraId="078B6B0F" w14:textId="77777777" w:rsidR="00577E93" w:rsidRDefault="00577E93" w:rsidP="00577E93">
          <w:pPr>
            <w:pStyle w:val="Bibliography"/>
            <w:rPr>
              <w:noProof/>
            </w:rPr>
          </w:pPr>
          <w:r>
            <w:rPr>
              <w:noProof/>
            </w:rPr>
            <w:t xml:space="preserve">Last Name, F. M. (Year). </w:t>
          </w:r>
          <w:r>
            <w:rPr>
              <w:i/>
              <w:iCs/>
              <w:noProof/>
            </w:rPr>
            <w:t>Book Title.</w:t>
          </w:r>
          <w:r>
            <w:rPr>
              <w:noProof/>
            </w:rPr>
            <w:t xml:space="preserve"> City Name: Publisher Name.</w:t>
          </w:r>
        </w:p>
        <w:p w14:paraId="0FDD004C" w14:textId="59C922B2" w:rsidR="00E81978" w:rsidRPr="007F73ED" w:rsidRDefault="00C31D30" w:rsidP="00577E93">
          <w:pPr>
            <w:rPr>
              <w:noProof/>
              <w:lang w:val="en-GB"/>
            </w:rPr>
          </w:pPr>
          <w:r w:rsidRPr="007F73ED">
            <w:rPr>
              <w:b/>
              <w:noProof/>
              <w:lang w:val="en-GB" w:bidi="en-GB"/>
            </w:rPr>
            <w:fldChar w:fldCharType="end"/>
          </w:r>
        </w:p>
      </w:sdtContent>
    </w:sdt>
    <w:p w14:paraId="1C8C9BEA" w14:textId="6FCAFDE9" w:rsidR="00E81978" w:rsidRPr="007F73ED" w:rsidRDefault="00E81978">
      <w:pPr>
        <w:pStyle w:val="TableFigure"/>
        <w:rPr>
          <w:noProof/>
          <w:lang w:val="en-GB"/>
        </w:rPr>
      </w:pPr>
    </w:p>
    <w:sectPr w:rsidR="00E81978" w:rsidRPr="007F73ED" w:rsidSect="008C4C28">
      <w:headerReference w:type="default" r:id="rId8"/>
      <w:headerReference w:type="first" r:id="rId9"/>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3E288" w14:textId="77777777" w:rsidR="00AF1B31" w:rsidRDefault="00AF1B31">
      <w:pPr>
        <w:spacing w:line="240" w:lineRule="auto"/>
      </w:pPr>
      <w:r>
        <w:separator/>
      </w:r>
    </w:p>
    <w:p w14:paraId="3AD631BB" w14:textId="77777777" w:rsidR="00AF1B31" w:rsidRDefault="00AF1B31"/>
  </w:endnote>
  <w:endnote w:type="continuationSeparator" w:id="0">
    <w:p w14:paraId="6BADEE29" w14:textId="77777777" w:rsidR="00AF1B31" w:rsidRDefault="00AF1B31">
      <w:pPr>
        <w:spacing w:line="240" w:lineRule="auto"/>
      </w:pPr>
      <w:r>
        <w:continuationSeparator/>
      </w:r>
    </w:p>
    <w:p w14:paraId="0A969DB9" w14:textId="77777777" w:rsidR="00AF1B31" w:rsidRDefault="00AF1B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13D5E" w14:textId="77777777" w:rsidR="00AF1B31" w:rsidRDefault="00AF1B31">
      <w:pPr>
        <w:spacing w:line="240" w:lineRule="auto"/>
      </w:pPr>
      <w:r>
        <w:separator/>
      </w:r>
    </w:p>
    <w:p w14:paraId="303C2CC5" w14:textId="77777777" w:rsidR="00AF1B31" w:rsidRDefault="00AF1B31"/>
  </w:footnote>
  <w:footnote w:type="continuationSeparator" w:id="0">
    <w:p w14:paraId="61D727A7" w14:textId="77777777" w:rsidR="00AF1B31" w:rsidRDefault="00AF1B31">
      <w:pPr>
        <w:spacing w:line="240" w:lineRule="auto"/>
      </w:pPr>
      <w:r>
        <w:continuationSeparator/>
      </w:r>
    </w:p>
    <w:p w14:paraId="16191613" w14:textId="77777777" w:rsidR="00AF1B31" w:rsidRDefault="00AF1B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E45ED" w14:textId="7CD6D1AE" w:rsidR="00E81978" w:rsidRPr="007F73ED" w:rsidRDefault="00000000">
    <w:pPr>
      <w:pStyle w:val="Header"/>
      <w:rPr>
        <w:noProof/>
        <w:lang w:val="en-GB"/>
      </w:rPr>
    </w:pPr>
    <w:sdt>
      <w:sdtPr>
        <w:rPr>
          <w:rStyle w:val="Strong"/>
          <w:noProof/>
          <w:lang w:val="en-GB"/>
        </w:rPr>
        <w:alias w:val="Running head"/>
        <w:tag w:val=""/>
        <w:id w:val="12739865"/>
        <w:placeholder>
          <w:docPart w:val="8F4C43A8CDC042BB931F687437D9B064"/>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445A33" w:rsidRPr="007F73ED">
          <w:rPr>
            <w:rStyle w:val="Strong"/>
            <w:noProof/>
            <w:lang w:val="en-GB" w:bidi="en-GB"/>
          </w:rPr>
          <w:t>[Shortened Title up to 50 Characters]</w:t>
        </w:r>
      </w:sdtContent>
    </w:sdt>
    <w:r w:rsidR="005D3A03" w:rsidRPr="007F73ED">
      <w:rPr>
        <w:rStyle w:val="Strong"/>
        <w:noProof/>
        <w:lang w:val="en-GB" w:bidi="en-GB"/>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847B6" w14:textId="70EFB06E" w:rsidR="00E81978" w:rsidRPr="007F73ED" w:rsidRDefault="005D3A03">
    <w:pPr>
      <w:pStyle w:val="Header"/>
      <w:rPr>
        <w:rStyle w:val="Strong"/>
        <w:noProof/>
        <w:lang w:val="en-GB"/>
      </w:rPr>
    </w:pPr>
    <w:r w:rsidRPr="007F73ED">
      <w:rPr>
        <w:rStyle w:val="Strong"/>
        <w:noProof/>
        <w:lang w:val="en-GB" w:bidi="en-G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46694787">
    <w:abstractNumId w:val="9"/>
  </w:num>
  <w:num w:numId="2" w16cid:durableId="1496797970">
    <w:abstractNumId w:val="7"/>
  </w:num>
  <w:num w:numId="3" w16cid:durableId="1264456639">
    <w:abstractNumId w:val="6"/>
  </w:num>
  <w:num w:numId="4" w16cid:durableId="1938751562">
    <w:abstractNumId w:val="5"/>
  </w:num>
  <w:num w:numId="5" w16cid:durableId="759716010">
    <w:abstractNumId w:val="4"/>
  </w:num>
  <w:num w:numId="6" w16cid:durableId="592858083">
    <w:abstractNumId w:val="8"/>
  </w:num>
  <w:num w:numId="7" w16cid:durableId="280191224">
    <w:abstractNumId w:val="3"/>
  </w:num>
  <w:num w:numId="8" w16cid:durableId="1910309906">
    <w:abstractNumId w:val="2"/>
  </w:num>
  <w:num w:numId="9" w16cid:durableId="1268079950">
    <w:abstractNumId w:val="1"/>
  </w:num>
  <w:num w:numId="10" w16cid:durableId="1998806727">
    <w:abstractNumId w:val="0"/>
  </w:num>
  <w:num w:numId="11" w16cid:durableId="218518406">
    <w:abstractNumId w:val="9"/>
    <w:lvlOverride w:ilvl="0">
      <w:startOverride w:val="1"/>
    </w:lvlOverride>
  </w:num>
  <w:num w:numId="12" w16cid:durableId="2034723621">
    <w:abstractNumId w:val="13"/>
  </w:num>
  <w:num w:numId="13" w16cid:durableId="501899758">
    <w:abstractNumId w:val="11"/>
  </w:num>
  <w:num w:numId="14" w16cid:durableId="561213980">
    <w:abstractNumId w:val="10"/>
  </w:num>
  <w:num w:numId="15" w16cid:durableId="9048034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B5"/>
    <w:rsid w:val="0003078A"/>
    <w:rsid w:val="000325B5"/>
    <w:rsid w:val="00055893"/>
    <w:rsid w:val="0007048A"/>
    <w:rsid w:val="000920E2"/>
    <w:rsid w:val="000B6BBF"/>
    <w:rsid w:val="000D1178"/>
    <w:rsid w:val="000D33D7"/>
    <w:rsid w:val="000D3F41"/>
    <w:rsid w:val="000F0A4F"/>
    <w:rsid w:val="001009E5"/>
    <w:rsid w:val="0015281D"/>
    <w:rsid w:val="001A38C8"/>
    <w:rsid w:val="0022589F"/>
    <w:rsid w:val="002273DA"/>
    <w:rsid w:val="00253014"/>
    <w:rsid w:val="0027560F"/>
    <w:rsid w:val="002B60EC"/>
    <w:rsid w:val="0031762E"/>
    <w:rsid w:val="00333DD7"/>
    <w:rsid w:val="003540D9"/>
    <w:rsid w:val="00355DCA"/>
    <w:rsid w:val="00401C35"/>
    <w:rsid w:val="004345CB"/>
    <w:rsid w:val="00445A33"/>
    <w:rsid w:val="00484274"/>
    <w:rsid w:val="004B3768"/>
    <w:rsid w:val="004E0903"/>
    <w:rsid w:val="005417B1"/>
    <w:rsid w:val="00551A02"/>
    <w:rsid w:val="00552D75"/>
    <w:rsid w:val="005534FA"/>
    <w:rsid w:val="00577E93"/>
    <w:rsid w:val="005D3A03"/>
    <w:rsid w:val="005F5E30"/>
    <w:rsid w:val="006213DE"/>
    <w:rsid w:val="00637138"/>
    <w:rsid w:val="006B4660"/>
    <w:rsid w:val="00757012"/>
    <w:rsid w:val="007A196D"/>
    <w:rsid w:val="007F73ED"/>
    <w:rsid w:val="008002C0"/>
    <w:rsid w:val="00830316"/>
    <w:rsid w:val="0086278D"/>
    <w:rsid w:val="00886FA2"/>
    <w:rsid w:val="008A63BF"/>
    <w:rsid w:val="008C4C28"/>
    <w:rsid w:val="008C5323"/>
    <w:rsid w:val="009034CB"/>
    <w:rsid w:val="009357F2"/>
    <w:rsid w:val="00960918"/>
    <w:rsid w:val="00972EC8"/>
    <w:rsid w:val="00990600"/>
    <w:rsid w:val="00997783"/>
    <w:rsid w:val="009A4015"/>
    <w:rsid w:val="009A6A3B"/>
    <w:rsid w:val="00A06543"/>
    <w:rsid w:val="00A105CB"/>
    <w:rsid w:val="00A157F9"/>
    <w:rsid w:val="00A67412"/>
    <w:rsid w:val="00AF1B31"/>
    <w:rsid w:val="00AF45D0"/>
    <w:rsid w:val="00B50D7F"/>
    <w:rsid w:val="00B60E5A"/>
    <w:rsid w:val="00B823AA"/>
    <w:rsid w:val="00BA45DB"/>
    <w:rsid w:val="00BF4184"/>
    <w:rsid w:val="00BF45EA"/>
    <w:rsid w:val="00BF690A"/>
    <w:rsid w:val="00C05247"/>
    <w:rsid w:val="00C0601E"/>
    <w:rsid w:val="00C16512"/>
    <w:rsid w:val="00C31D30"/>
    <w:rsid w:val="00C37003"/>
    <w:rsid w:val="00C45A94"/>
    <w:rsid w:val="00CD6E39"/>
    <w:rsid w:val="00CE7B7A"/>
    <w:rsid w:val="00CF6E91"/>
    <w:rsid w:val="00D73F26"/>
    <w:rsid w:val="00D85B68"/>
    <w:rsid w:val="00DD5F11"/>
    <w:rsid w:val="00E2501A"/>
    <w:rsid w:val="00E6004D"/>
    <w:rsid w:val="00E630A2"/>
    <w:rsid w:val="00E81978"/>
    <w:rsid w:val="00E963CA"/>
    <w:rsid w:val="00F36381"/>
    <w:rsid w:val="00F379B7"/>
    <w:rsid w:val="00F525FA"/>
    <w:rsid w:val="00FB32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B173"/>
  <w15:chartTrackingRefBased/>
  <w15:docId w15:val="{B45CCA8F-0898-4C1F-93AD-CAB66CCF9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138"/>
    <w:rPr>
      <w:kern w:val="24"/>
      <w:sz w:val="22"/>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rsid w:val="00401C35"/>
    <w:pPr>
      <w:spacing w:before="2400"/>
      <w:ind w:firstLine="0"/>
      <w:contextualSpacing/>
    </w:pPr>
    <w:rPr>
      <w:rFonts w:asciiTheme="majorHAnsi" w:eastAsiaTheme="majorEastAsia" w:hAnsiTheme="majorHAnsi" w:cstheme="majorBidi"/>
      <w:sz w:val="28"/>
    </w:rPr>
  </w:style>
  <w:style w:type="character" w:customStyle="1" w:styleId="TitleChar">
    <w:name w:val="Title Char"/>
    <w:basedOn w:val="DefaultParagraphFont"/>
    <w:link w:val="Title"/>
    <w:rsid w:val="00401C35"/>
    <w:rPr>
      <w:rFonts w:asciiTheme="majorHAnsi" w:eastAsiaTheme="majorEastAsia" w:hAnsiTheme="majorHAnsi" w:cstheme="majorBidi"/>
      <w:kern w:val="24"/>
      <w:sz w:val="28"/>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customStyle="1" w:styleId="Default">
    <w:name w:val="Default"/>
    <w:rsid w:val="00401C35"/>
    <w:pPr>
      <w:autoSpaceDE w:val="0"/>
      <w:autoSpaceDN w:val="0"/>
      <w:adjustRightInd w:val="0"/>
      <w:spacing w:line="240" w:lineRule="auto"/>
      <w:ind w:firstLine="0"/>
    </w:pPr>
    <w:rPr>
      <w:rFonts w:ascii="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3920842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9D2B7832574A3CA5B3ABE05A7B6F73"/>
        <w:category>
          <w:name w:val="General"/>
          <w:gallery w:val="placeholder"/>
        </w:category>
        <w:types>
          <w:type w:val="bbPlcHdr"/>
        </w:types>
        <w:behaviors>
          <w:behavior w:val="content"/>
        </w:behaviors>
        <w:guid w:val="{A791FB87-62F6-4603-ABF8-C44239140F68}"/>
      </w:docPartPr>
      <w:docPartBody>
        <w:p w:rsidR="00BD194C" w:rsidRDefault="00000000">
          <w:pPr>
            <w:pStyle w:val="299D2B7832574A3CA5B3ABE05A7B6F73"/>
          </w:pPr>
          <w:r w:rsidRPr="007F73ED">
            <w:rPr>
              <w:noProof/>
              <w:lang w:bidi="en-GB"/>
            </w:rPr>
            <w:t>Abstract</w:t>
          </w:r>
        </w:p>
      </w:docPartBody>
    </w:docPart>
    <w:docPart>
      <w:docPartPr>
        <w:name w:val="35D29FD325404C4896C5608C800A3404"/>
        <w:category>
          <w:name w:val="General"/>
          <w:gallery w:val="placeholder"/>
        </w:category>
        <w:types>
          <w:type w:val="bbPlcHdr"/>
        </w:types>
        <w:behaviors>
          <w:behavior w:val="content"/>
        </w:behaviors>
        <w:guid w:val="{DB49B9BB-7EFC-4F74-A337-7B0C8F9C730C}"/>
      </w:docPartPr>
      <w:docPartBody>
        <w:p w:rsidR="00BD194C" w:rsidRDefault="00000000">
          <w:pPr>
            <w:pStyle w:val="35D29FD325404C4896C5608C800A3404"/>
          </w:pPr>
          <w:r w:rsidRPr="007F73ED">
            <w:rPr>
              <w:noProof/>
              <w:lang w:bidi="en-GB"/>
            </w:rPr>
            <w:t xml:space="preserve">[The abstract should be one paragraph of between 150 and 250 words. It is not indented. Section titles, such as the word </w:t>
          </w:r>
          <w:r w:rsidRPr="007F73ED">
            <w:rPr>
              <w:rStyle w:val="Emphasis"/>
              <w:noProof/>
              <w:lang w:bidi="en-GB"/>
            </w:rPr>
            <w:t>Abstract</w:t>
          </w:r>
          <w:r w:rsidRPr="007F73ED">
            <w:rPr>
              <w:noProof/>
              <w:lang w:bidi="en-GB"/>
            </w:rP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AA0CF01424D64F93B025C0FAB24BB5DC"/>
        <w:category>
          <w:name w:val="General"/>
          <w:gallery w:val="placeholder"/>
        </w:category>
        <w:types>
          <w:type w:val="bbPlcHdr"/>
        </w:types>
        <w:behaviors>
          <w:behavior w:val="content"/>
        </w:behaviors>
        <w:guid w:val="{76BAFA7F-591E-40EB-8FC6-8934E2734ED5}"/>
      </w:docPartPr>
      <w:docPartBody>
        <w:p w:rsidR="00BD194C" w:rsidRDefault="00000000">
          <w:pPr>
            <w:pStyle w:val="AA0CF01424D64F93B025C0FAB24BB5DC"/>
          </w:pPr>
          <w:r w:rsidRPr="007F73ED">
            <w:rPr>
              <w:noProof/>
              <w:lang w:bidi="en-GB"/>
            </w:rPr>
            <w:t>[Click here to add keywords.]</w:t>
          </w:r>
        </w:p>
      </w:docPartBody>
    </w:docPart>
    <w:docPart>
      <w:docPartPr>
        <w:name w:val="5F5BC0F4FB6745FB9B10A8407221F4B1"/>
        <w:category>
          <w:name w:val="General"/>
          <w:gallery w:val="placeholder"/>
        </w:category>
        <w:types>
          <w:type w:val="bbPlcHdr"/>
        </w:types>
        <w:behaviors>
          <w:behavior w:val="content"/>
        </w:behaviors>
        <w:guid w:val="{D88160F8-9E16-4888-A990-A1A2A6B9362F}"/>
      </w:docPartPr>
      <w:docPartBody>
        <w:p w:rsidR="00BD194C" w:rsidRDefault="00000000">
          <w:pPr>
            <w:pStyle w:val="5F5BC0F4FB6745FB9B10A8407221F4B1"/>
          </w:pPr>
          <w:r w:rsidRPr="007F73ED">
            <w:rPr>
              <w:noProof/>
              <w:lang w:bidi="en-GB"/>
            </w:rPr>
            <w:t>[Title Here, up to 12 Words, on One to Two Lines]</w:t>
          </w:r>
        </w:p>
      </w:docPartBody>
    </w:docPart>
    <w:docPart>
      <w:docPartPr>
        <w:name w:val="8F4C43A8CDC042BB931F687437D9B064"/>
        <w:category>
          <w:name w:val="General"/>
          <w:gallery w:val="placeholder"/>
        </w:category>
        <w:types>
          <w:type w:val="bbPlcHdr"/>
        </w:types>
        <w:behaviors>
          <w:behavior w:val="content"/>
        </w:behaviors>
        <w:guid w:val="{1B25E438-F462-4944-9DDE-8A080A3DCADD}"/>
      </w:docPartPr>
      <w:docPartBody>
        <w:p w:rsidR="00BD194C" w:rsidRDefault="00000000">
          <w:pPr>
            <w:pStyle w:val="8F4C43A8CDC042BB931F687437D9B064"/>
          </w:pPr>
          <w:r w:rsidRPr="007F73ED">
            <w:rPr>
              <w:noProof/>
              <w:lang w:bidi="en-GB"/>
            </w:rPr>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D32"/>
    <w:rsid w:val="002C1EE2"/>
    <w:rsid w:val="00437D32"/>
    <w:rsid w:val="0064714C"/>
    <w:rsid w:val="00BD1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6FD637C78146D88C31B9DE1987D00C">
    <w:name w:val="BA6FD637C78146D88C31B9DE1987D00C"/>
  </w:style>
  <w:style w:type="paragraph" w:customStyle="1" w:styleId="1DACF5DF95614ABB86CFA4E0E21E6D24">
    <w:name w:val="1DACF5DF95614ABB86CFA4E0E21E6D24"/>
  </w:style>
  <w:style w:type="paragraph" w:customStyle="1" w:styleId="0B5EC5D269B04592A23F7725F71BE5CD">
    <w:name w:val="0B5EC5D269B04592A23F7725F71BE5CD"/>
  </w:style>
  <w:style w:type="paragraph" w:customStyle="1" w:styleId="8C350E87B0B2471B836D733E2611BF9C">
    <w:name w:val="8C350E87B0B2471B836D733E2611BF9C"/>
  </w:style>
  <w:style w:type="paragraph" w:customStyle="1" w:styleId="58F6BBEB901249B5B9985C835FB5D8BB">
    <w:name w:val="58F6BBEB901249B5B9985C835FB5D8BB"/>
  </w:style>
  <w:style w:type="paragraph" w:customStyle="1" w:styleId="299D2B7832574A3CA5B3ABE05A7B6F73">
    <w:name w:val="299D2B7832574A3CA5B3ABE05A7B6F73"/>
  </w:style>
  <w:style w:type="character" w:styleId="Emphasis">
    <w:name w:val="Emphasis"/>
    <w:basedOn w:val="DefaultParagraphFont"/>
    <w:uiPriority w:val="4"/>
    <w:unhideWhenUsed/>
    <w:qFormat/>
    <w:rPr>
      <w:i/>
      <w:iCs/>
    </w:rPr>
  </w:style>
  <w:style w:type="paragraph" w:customStyle="1" w:styleId="35D29FD325404C4896C5608C800A3404">
    <w:name w:val="35D29FD325404C4896C5608C800A3404"/>
  </w:style>
  <w:style w:type="paragraph" w:customStyle="1" w:styleId="AA0CF01424D64F93B025C0FAB24BB5DC">
    <w:name w:val="AA0CF01424D64F93B025C0FAB24BB5DC"/>
  </w:style>
  <w:style w:type="paragraph" w:customStyle="1" w:styleId="5F5BC0F4FB6745FB9B10A8407221F4B1">
    <w:name w:val="5F5BC0F4FB6745FB9B10A8407221F4B1"/>
  </w:style>
  <w:style w:type="paragraph" w:customStyle="1" w:styleId="289A8BBE5B5C487A860B0D4740773144">
    <w:name w:val="289A8BBE5B5C487A860B0D4740773144"/>
  </w:style>
  <w:style w:type="paragraph" w:customStyle="1" w:styleId="F35FDBD27FCC4EBBB866405A659035CB">
    <w:name w:val="F35FDBD27FCC4EBBB866405A659035CB"/>
  </w:style>
  <w:style w:type="paragraph" w:customStyle="1" w:styleId="CF04651E7776485684C818AE9209CD6F">
    <w:name w:val="CF04651E7776485684C818AE9209CD6F"/>
  </w:style>
  <w:style w:type="paragraph" w:customStyle="1" w:styleId="50A76789AA4940F29BB46FF6BFE38403">
    <w:name w:val="50A76789AA4940F29BB46FF6BFE38403"/>
  </w:style>
  <w:style w:type="paragraph" w:customStyle="1" w:styleId="105918743FDC4EA3B6923ED0105C54B8">
    <w:name w:val="105918743FDC4EA3B6923ED0105C54B8"/>
  </w:style>
  <w:style w:type="paragraph" w:customStyle="1" w:styleId="7C2D1FE52E72487497B00EC51399ADE0">
    <w:name w:val="7C2D1FE52E72487497B00EC51399ADE0"/>
  </w:style>
  <w:style w:type="paragraph" w:customStyle="1" w:styleId="7506436AFDA6498DB692ADBAA9712E18">
    <w:name w:val="7506436AFDA6498DB692ADBAA9712E18"/>
  </w:style>
  <w:style w:type="paragraph" w:customStyle="1" w:styleId="D0BCB79255EC454C80D32781034D1829">
    <w:name w:val="D0BCB79255EC454C80D32781034D1829"/>
  </w:style>
  <w:style w:type="paragraph" w:customStyle="1" w:styleId="FFD1935D9BAF4D299D65028B2844B89F">
    <w:name w:val="FFD1935D9BAF4D299D65028B2844B89F"/>
  </w:style>
  <w:style w:type="paragraph" w:customStyle="1" w:styleId="590F8BA5810544EDBFFF4A3443118E72">
    <w:name w:val="590F8BA5810544EDBFFF4A3443118E72"/>
  </w:style>
  <w:style w:type="paragraph" w:customStyle="1" w:styleId="3BA66640420D4BEC8A77448D9441A49E">
    <w:name w:val="3BA66640420D4BEC8A77448D9441A49E"/>
  </w:style>
  <w:style w:type="paragraph" w:customStyle="1" w:styleId="DF6695FC270046AF8B2156CF698869E9">
    <w:name w:val="DF6695FC270046AF8B2156CF698869E9"/>
  </w:style>
  <w:style w:type="paragraph" w:customStyle="1" w:styleId="F1C239304C0D4A0EB45D216163017021">
    <w:name w:val="F1C239304C0D4A0EB45D216163017021"/>
  </w:style>
  <w:style w:type="paragraph" w:customStyle="1" w:styleId="1495602DE31644B09E8728220B12219F">
    <w:name w:val="1495602DE31644B09E8728220B12219F"/>
  </w:style>
  <w:style w:type="paragraph" w:customStyle="1" w:styleId="5B76277683AE4698891CC47D3F8C1CD9">
    <w:name w:val="5B76277683AE4698891CC47D3F8C1CD9"/>
  </w:style>
  <w:style w:type="paragraph" w:customStyle="1" w:styleId="9E5F15CCCC8F45FF8DECDD6B732CAE8D">
    <w:name w:val="9E5F15CCCC8F45FF8DECDD6B732CAE8D"/>
  </w:style>
  <w:style w:type="paragraph" w:customStyle="1" w:styleId="02E42FE761B64D4EB5995504F78985F0">
    <w:name w:val="02E42FE761B64D4EB5995504F78985F0"/>
  </w:style>
  <w:style w:type="paragraph" w:customStyle="1" w:styleId="598ED7EC3DDA4EA38724D186A866F1DC">
    <w:name w:val="598ED7EC3DDA4EA38724D186A866F1DC"/>
  </w:style>
  <w:style w:type="paragraph" w:customStyle="1" w:styleId="5B68A02D0CB148FAB550412FDCD3E1E8">
    <w:name w:val="5B68A02D0CB148FAB550412FDCD3E1E8"/>
  </w:style>
  <w:style w:type="paragraph" w:customStyle="1" w:styleId="D2EAF321F52042B3A521EDA7790BC446">
    <w:name w:val="D2EAF321F52042B3A521EDA7790BC446"/>
  </w:style>
  <w:style w:type="paragraph" w:customStyle="1" w:styleId="1415AFF8D8FE416098CFC543E76538EC">
    <w:name w:val="1415AFF8D8FE416098CFC543E76538EC"/>
  </w:style>
  <w:style w:type="paragraph" w:customStyle="1" w:styleId="46FD645E432742F2B801FA6DB1F000CC">
    <w:name w:val="46FD645E432742F2B801FA6DB1F000CC"/>
  </w:style>
  <w:style w:type="paragraph" w:customStyle="1" w:styleId="B5D34B94FB2C47B29188D901CCB6D272">
    <w:name w:val="B5D34B94FB2C47B29188D901CCB6D272"/>
  </w:style>
  <w:style w:type="paragraph" w:customStyle="1" w:styleId="BD4A564FF705434CAA823E224808B1CC">
    <w:name w:val="BD4A564FF705434CAA823E224808B1CC"/>
  </w:style>
  <w:style w:type="paragraph" w:customStyle="1" w:styleId="E1B8A199322747F09165D0160CAB4DB0">
    <w:name w:val="E1B8A199322747F09165D0160CAB4DB0"/>
  </w:style>
  <w:style w:type="paragraph" w:customStyle="1" w:styleId="2765E2AD55514923A3E2D1D4A3D98920">
    <w:name w:val="2765E2AD55514923A3E2D1D4A3D98920"/>
  </w:style>
  <w:style w:type="paragraph" w:customStyle="1" w:styleId="A614B9217B78420798E9FC71767A689D">
    <w:name w:val="A614B9217B78420798E9FC71767A689D"/>
  </w:style>
  <w:style w:type="paragraph" w:customStyle="1" w:styleId="84B1D699F7394CE9A8F29DAE64068CF8">
    <w:name w:val="84B1D699F7394CE9A8F29DAE64068CF8"/>
  </w:style>
  <w:style w:type="paragraph" w:customStyle="1" w:styleId="3A06F4271A564F8BA54A12BE2A023DBA">
    <w:name w:val="3A06F4271A564F8BA54A12BE2A023DBA"/>
  </w:style>
  <w:style w:type="paragraph" w:customStyle="1" w:styleId="FFC529EE9C484E90A1B0BDFFE5662C4D">
    <w:name w:val="FFC529EE9C484E90A1B0BDFFE5662C4D"/>
  </w:style>
  <w:style w:type="paragraph" w:customStyle="1" w:styleId="C1DBE27B48D942E48E5E19F73DD4AF74">
    <w:name w:val="C1DBE27B48D942E48E5E19F73DD4AF74"/>
  </w:style>
  <w:style w:type="paragraph" w:customStyle="1" w:styleId="D110DF0FAD454068A2D414113B69E4FB">
    <w:name w:val="D110DF0FAD454068A2D414113B69E4FB"/>
  </w:style>
  <w:style w:type="paragraph" w:customStyle="1" w:styleId="AFCA4FA2367F4C1AB0BBC36F73F5FF90">
    <w:name w:val="AFCA4FA2367F4C1AB0BBC36F73F5FF90"/>
  </w:style>
  <w:style w:type="paragraph" w:customStyle="1" w:styleId="64AC0F4DE3B04860A14D214B5BF89E9F">
    <w:name w:val="64AC0F4DE3B04860A14D214B5BF89E9F"/>
  </w:style>
  <w:style w:type="paragraph" w:customStyle="1" w:styleId="52E0483B3B1B469385EAF80456D9DD6D">
    <w:name w:val="52E0483B3B1B469385EAF80456D9DD6D"/>
  </w:style>
  <w:style w:type="paragraph" w:customStyle="1" w:styleId="4727B2E739AF4214B0B8D3CE379A9BD6">
    <w:name w:val="4727B2E739AF4214B0B8D3CE379A9BD6"/>
  </w:style>
  <w:style w:type="paragraph" w:customStyle="1" w:styleId="FB4F84EE5E944E56AB71385EF96DD7FC">
    <w:name w:val="FB4F84EE5E944E56AB71385EF96DD7FC"/>
  </w:style>
  <w:style w:type="paragraph" w:customStyle="1" w:styleId="0CDE4479FE9B4AC490101F87761F9ADA">
    <w:name w:val="0CDE4479FE9B4AC490101F87761F9ADA"/>
  </w:style>
  <w:style w:type="paragraph" w:customStyle="1" w:styleId="1B65193983B3466E83C4A71EF4D4C4D3">
    <w:name w:val="1B65193983B3466E83C4A71EF4D4C4D3"/>
  </w:style>
  <w:style w:type="paragraph" w:customStyle="1" w:styleId="2B99445E6EE343D9B50EC45AEF8BB045">
    <w:name w:val="2B99445E6EE343D9B50EC45AEF8BB045"/>
  </w:style>
  <w:style w:type="paragraph" w:customStyle="1" w:styleId="1635756D84CC4F95BAD5017A9100987E">
    <w:name w:val="1635756D84CC4F95BAD5017A9100987E"/>
  </w:style>
  <w:style w:type="paragraph" w:customStyle="1" w:styleId="FD9CBEF655E64DE29B08101F756726E5">
    <w:name w:val="FD9CBEF655E64DE29B08101F756726E5"/>
  </w:style>
  <w:style w:type="paragraph" w:customStyle="1" w:styleId="E9C81BFDF20F46319E86746C62045B67">
    <w:name w:val="E9C81BFDF20F46319E86746C62045B67"/>
  </w:style>
  <w:style w:type="paragraph" w:customStyle="1" w:styleId="9FD5EE5AC31B41A0B6880F417D5FEF16">
    <w:name w:val="9FD5EE5AC31B41A0B6880F417D5FEF16"/>
  </w:style>
  <w:style w:type="paragraph" w:customStyle="1" w:styleId="C07336D72E764891A8B12B6474DAA440">
    <w:name w:val="C07336D72E764891A8B12B6474DAA440"/>
  </w:style>
  <w:style w:type="paragraph" w:customStyle="1" w:styleId="E0224D05D7494D2D8CA056AE6B0A4933">
    <w:name w:val="E0224D05D7494D2D8CA056AE6B0A4933"/>
  </w:style>
  <w:style w:type="paragraph" w:customStyle="1" w:styleId="1080152817C249548D216C333B905A52">
    <w:name w:val="1080152817C249548D216C333B905A52"/>
  </w:style>
  <w:style w:type="paragraph" w:customStyle="1" w:styleId="B04E1781D7B2422B8DA044F8DDBE4340">
    <w:name w:val="B04E1781D7B2422B8DA044F8DDBE4340"/>
  </w:style>
  <w:style w:type="paragraph" w:customStyle="1" w:styleId="F0B58A7FC276456FB1162BB7F4EAB035">
    <w:name w:val="F0B58A7FC276456FB1162BB7F4EAB035"/>
  </w:style>
  <w:style w:type="paragraph" w:customStyle="1" w:styleId="547414A08A6D49EB9A659E3A8C558692">
    <w:name w:val="547414A08A6D49EB9A659E3A8C558692"/>
  </w:style>
  <w:style w:type="paragraph" w:customStyle="1" w:styleId="96F4B47439B24159BE4AC3863881F0BB">
    <w:name w:val="96F4B47439B24159BE4AC3863881F0BB"/>
  </w:style>
  <w:style w:type="paragraph" w:customStyle="1" w:styleId="7F858831F742464A8D9DC1EB95D1C887">
    <w:name w:val="7F858831F742464A8D9DC1EB95D1C887"/>
  </w:style>
  <w:style w:type="paragraph" w:customStyle="1" w:styleId="8F4C43A8CDC042BB931F687437D9B064">
    <w:name w:val="8F4C43A8CDC042BB931F687437D9B064"/>
  </w:style>
  <w:style w:type="paragraph" w:customStyle="1" w:styleId="2EFC803AC9D54D52B6E1DC0D81072DAA">
    <w:name w:val="2EFC803AC9D54D52B6E1DC0D81072D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8920E84-3684-49B6-8392-A3DD8AE86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219</TotalTime>
  <Pages>8</Pages>
  <Words>982</Words>
  <Characters>5602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rober</dc:creator>
  <cp:keywords/>
  <dc:description/>
  <cp:lastModifiedBy>Robert Lauder</cp:lastModifiedBy>
  <cp:revision>55</cp:revision>
  <dcterms:created xsi:type="dcterms:W3CDTF">2023-04-24T23:12:00Z</dcterms:created>
  <dcterms:modified xsi:type="dcterms:W3CDTF">2023-05-08T17:39:00Z</dcterms:modified>
</cp:coreProperties>
</file>